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diseo"/>
        <w:tblW w:w="8685" w:type="dxa"/>
        <w:tblBorders>
          <w:bottom w:val="single" w:sz="8" w:space="0" w:color="F79595" w:themeColor="accent1" w:themeTint="99"/>
        </w:tblBorders>
        <w:tblLayout w:type="fixed"/>
        <w:tblCellMar>
          <w:bottom w:w="360" w:type="dxa"/>
        </w:tblCellMar>
        <w:tblLook w:val="04A0" w:firstRow="1" w:lastRow="0" w:firstColumn="1" w:lastColumn="0" w:noHBand="0" w:noVBand="1"/>
        <w:tblDescription w:val="Tabla con diseño para especificar Nombre de la compañía, Dirección y Logotipo."/>
      </w:tblPr>
      <w:tblGrid>
        <w:gridCol w:w="7200"/>
        <w:gridCol w:w="1485"/>
      </w:tblGrid>
      <w:tr w:rsidR="009C6C28" w:rsidRPr="0024661D" w:rsidTr="007821FB">
        <w:tc>
          <w:tcPr>
            <w:tcW w:w="7200" w:type="dxa"/>
            <w:vAlign w:val="bottom"/>
          </w:tcPr>
          <w:sdt>
            <w:sdtPr>
              <w:alias w:val="Escriba el nombre de la empresa:"/>
              <w:tag w:val="Escriba el nombre de la compañía:"/>
              <w:id w:val="-886792623"/>
              <w:placeholder>
                <w:docPart w:val="D0D9F455BDDD49FA9C0A9FD02741327D"/>
              </w:placeholder>
              <w:dataBinding w:prefixMappings="xmlns:ns0='http://schemas.openxmlformats.org/officeDocument/2006/extended-properties' " w:xpath="/ns0:Properties[1]/ns0:Company[1]" w:storeItemID="{6668398D-A668-4E3E-A5EB-62B293D839F1}"/>
              <w15:appearance w15:val="hidden"/>
              <w:text/>
            </w:sdtPr>
            <w:sdtEndPr/>
            <w:sdtContent>
              <w:p w:rsidR="009C6C28" w:rsidRPr="006B6AC0" w:rsidRDefault="00354F45">
                <w:pPr>
                  <w:pStyle w:val="Nombre"/>
                  <w:ind w:left="0" w:right="0"/>
                </w:pPr>
                <w:proofErr w:type="spellStart"/>
                <w:r>
                  <w:t>DevPro</w:t>
                </w:r>
                <w:proofErr w:type="spellEnd"/>
              </w:p>
            </w:sdtContent>
          </w:sdt>
          <w:p w:rsidR="009C6C28" w:rsidRPr="0024661D" w:rsidRDefault="0053758D" w:rsidP="007C1772">
            <w:pPr>
              <w:pStyle w:val="Sinespaciado"/>
              <w:ind w:left="0" w:right="0"/>
            </w:pPr>
            <w:sdt>
              <w:sdtPr>
                <w:alias w:val="Escriba la dirección:"/>
                <w:tag w:val="Escriba la dirección postal:"/>
                <w:id w:val="-835229435"/>
                <w:placeholder>
                  <w:docPart w:val="AF0332571E3C4FEC8217E6AF61804FEA"/>
                </w:placeholder>
                <w:dataBinding w:prefixMappings="xmlns:ns0='http://schemas.microsoft.com/office/2006/coverPageProps' " w:xpath="/ns0:CoverPageProperties[1]/ns0:CompanyAddress[1]" w:storeItemID="{55AF091B-3C7A-41E3-B477-F2FDAA23CFDA}"/>
                <w15:appearance w15:val="hidden"/>
                <w:text w:multiLine="1"/>
              </w:sdtPr>
              <w:sdtEndPr/>
              <w:sdtContent>
                <w:r w:rsidR="00A4215F">
                  <w:t>Av. Libertador Gral. San Martín 2130</w:t>
                </w:r>
                <w:r w:rsidR="004D3367">
                  <w:t>, provincia de Buenos Aires</w:t>
                </w:r>
                <w:r w:rsidR="007C1772">
                  <w:br/>
                </w:r>
              </w:sdtContent>
            </w:sdt>
            <w:r w:rsidR="004D3367">
              <w:br/>
            </w:r>
            <w:r w:rsidR="004D3367">
              <w:rPr>
                <w:lang w:bidi="es-ES"/>
              </w:rPr>
              <w:t>Mail: ventas@devpro.com</w:t>
            </w:r>
            <w:r w:rsidR="002C6224" w:rsidRPr="0024661D">
              <w:rPr>
                <w:lang w:bidi="es-ES"/>
              </w:rPr>
              <w:br/>
            </w:r>
            <w:sdt>
              <w:sdtPr>
                <w:alias w:val="Escriba la ciudad y el código postal:"/>
                <w:tag w:val="Escriba la ciudad y el código postal:"/>
                <w:id w:val="99161012"/>
                <w:placeholder>
                  <w:docPart w:val="42984A7080244512BD7C29ED3340C8B1"/>
                </w:placeholder>
                <w:dataBinding w:prefixMappings="xmlns:ns0='http://schemas.microsoft.com/office/2006/coverPageProps' " w:xpath="/ns0:CoverPageProperties[1]/ns0:CompanyEmail[1]" w:storeItemID="{55AF091B-3C7A-41E3-B477-F2FDAA23CFDA}"/>
                <w15:appearance w15:val="hidden"/>
                <w:text/>
              </w:sdtPr>
              <w:sdtEndPr/>
              <w:sdtContent>
                <w:r w:rsidR="004D3367">
                  <w:t xml:space="preserve">Tel.: </w:t>
                </w:r>
              </w:sdtContent>
            </w:sdt>
            <w:r w:rsidR="004D3367">
              <w:t xml:space="preserve"> +54 11 4278-6076</w:t>
            </w:r>
          </w:p>
        </w:tc>
        <w:tc>
          <w:tcPr>
            <w:tcW w:w="1485" w:type="dxa"/>
            <w:vAlign w:val="center"/>
          </w:tcPr>
          <w:p w:rsidR="009C6C28" w:rsidRPr="0024661D" w:rsidRDefault="00A4215F">
            <w:pPr>
              <w:pStyle w:val="Sinespaciado"/>
              <w:ind w:left="0" w:right="0"/>
              <w:jc w:val="center"/>
            </w:pPr>
            <w:r>
              <w:rPr>
                <w:noProof/>
                <w:lang w:val="es-AR" w:eastAsia="es-AR"/>
              </w:rPr>
              <w:drawing>
                <wp:inline distT="0" distB="0" distL="0" distR="0">
                  <wp:extent cx="723900" cy="709276"/>
                  <wp:effectExtent l="0" t="0" r="0" b="0"/>
                  <wp:docPr id="2" name="Imagen 2" descr="C:\Users\Fede\Desktop\0917045fcee27f48e768680d1f800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0917045fcee27f48e768680d1f8005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749" cy="715007"/>
                          </a:xfrm>
                          <a:prstGeom prst="rect">
                            <a:avLst/>
                          </a:prstGeom>
                          <a:noFill/>
                          <a:ln>
                            <a:noFill/>
                          </a:ln>
                        </pic:spPr>
                      </pic:pic>
                    </a:graphicData>
                  </a:graphic>
                </wp:inline>
              </w:drawing>
            </w:r>
          </w:p>
        </w:tc>
      </w:tr>
    </w:tbl>
    <w:p w:rsidR="009C6C28" w:rsidRPr="0024661D" w:rsidRDefault="009217AC">
      <w:pPr>
        <w:pStyle w:val="Subttulo"/>
      </w:pPr>
      <w:r>
        <w:t>Presupuesto Web</w:t>
      </w:r>
    </w:p>
    <w:tbl>
      <w:tblPr>
        <w:tblStyle w:val="Tabladediseo"/>
        <w:tblW w:w="8699" w:type="dxa"/>
        <w:tblBorders>
          <w:bottom w:val="single" w:sz="4" w:space="0" w:color="F79595" w:themeColor="accent1" w:themeTint="99"/>
        </w:tblBorders>
        <w:tblLayout w:type="fixed"/>
        <w:tblLook w:val="04A0" w:firstRow="1" w:lastRow="0" w:firstColumn="1" w:lastColumn="0" w:noHBand="0" w:noVBand="1"/>
        <w:tblDescription w:val="Escriba la fecha, el nombre y la dirección de la empresa, y el nombre y la dirección del cliente en esta tabla"/>
      </w:tblPr>
      <w:tblGrid>
        <w:gridCol w:w="3119"/>
        <w:gridCol w:w="2790"/>
        <w:gridCol w:w="2790"/>
      </w:tblGrid>
      <w:tr w:rsidR="00A50320" w:rsidRPr="0024661D" w:rsidTr="00A50320">
        <w:trPr>
          <w:trHeight w:val="397"/>
        </w:trPr>
        <w:tc>
          <w:tcPr>
            <w:tcW w:w="3119" w:type="dxa"/>
            <w:vAlign w:val="bottom"/>
          </w:tcPr>
          <w:p w:rsidR="00A50320" w:rsidRPr="0024661D" w:rsidRDefault="00A50320">
            <w:pPr>
              <w:pStyle w:val="Ttulodeformulario"/>
              <w:ind w:left="0" w:right="0"/>
            </w:pPr>
            <w:sdt>
              <w:sdtPr>
                <w:alias w:val="Fecha:"/>
                <w:tag w:val="Fecha:"/>
                <w:id w:val="1220251055"/>
                <w:placeholder>
                  <w:docPart w:val="945930CCFC114C12908FE7911E50B894"/>
                </w:placeholder>
                <w:temporary/>
                <w:showingPlcHdr/>
                <w15:appearance w15:val="hidden"/>
              </w:sdtPr>
              <w:sdtContent>
                <w:r w:rsidRPr="0024661D">
                  <w:rPr>
                    <w:lang w:bidi="es-ES"/>
                  </w:rPr>
                  <w:t>Fecha</w:t>
                </w:r>
              </w:sdtContent>
            </w:sdt>
            <w:r w:rsidR="00677B62">
              <w:t xml:space="preserve"> / Vigencia hasta</w:t>
            </w:r>
            <w:r>
              <w:t>:</w:t>
            </w:r>
          </w:p>
        </w:tc>
        <w:tc>
          <w:tcPr>
            <w:tcW w:w="2790" w:type="dxa"/>
          </w:tcPr>
          <w:p w:rsidR="00A50320" w:rsidRDefault="00A50320" w:rsidP="00A50320">
            <w:pPr>
              <w:pStyle w:val="Ttulodeformulario"/>
            </w:pPr>
            <w:r>
              <w:t>Cliente</w:t>
            </w:r>
            <w:r>
              <w:t>:</w:t>
            </w:r>
          </w:p>
        </w:tc>
        <w:tc>
          <w:tcPr>
            <w:tcW w:w="2790" w:type="dxa"/>
            <w:vAlign w:val="bottom"/>
          </w:tcPr>
          <w:p w:rsidR="00A50320" w:rsidRPr="0024661D" w:rsidRDefault="00A50320" w:rsidP="009217AC">
            <w:pPr>
              <w:pStyle w:val="Ttulodeformulario"/>
              <w:ind w:left="0" w:right="0"/>
            </w:pPr>
            <w:r>
              <w:t>Número de proyecto:</w:t>
            </w:r>
          </w:p>
        </w:tc>
      </w:tr>
      <w:tr w:rsidR="00A50320" w:rsidRPr="0024661D" w:rsidTr="00A50320">
        <w:trPr>
          <w:trHeight w:val="286"/>
        </w:trPr>
        <w:tc>
          <w:tcPr>
            <w:tcW w:w="3119" w:type="dxa"/>
            <w:tcBorders>
              <w:bottom w:val="single" w:sz="4" w:space="0" w:color="F79595" w:themeColor="accent1" w:themeTint="99"/>
            </w:tcBorders>
            <w:tcMar>
              <w:bottom w:w="360" w:type="dxa"/>
            </w:tcMar>
          </w:tcPr>
          <w:p w:rsidR="00A50320" w:rsidRPr="0024661D" w:rsidRDefault="00A50320" w:rsidP="009217AC">
            <w:pPr>
              <w:pStyle w:val="Sinespaciado"/>
              <w:ind w:left="0" w:right="0"/>
            </w:pPr>
            <w:sdt>
              <w:sdtPr>
                <w:alias w:val="Escriba la fecha del SOW:"/>
                <w:tag w:val="Escriba la fecha del SOW:"/>
                <w:id w:val="-51779874"/>
                <w:placeholder>
                  <w:docPart w:val="CDB4EFFF97914A24851D8DE1F71D913C"/>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13/09/2022</w:t>
                </w:r>
              </w:sdtContent>
            </w:sdt>
            <w:r w:rsidR="00677B62">
              <w:t xml:space="preserve"> – 27/09/2022 </w:t>
            </w:r>
          </w:p>
        </w:tc>
        <w:tc>
          <w:tcPr>
            <w:tcW w:w="2790" w:type="dxa"/>
            <w:tcBorders>
              <w:bottom w:val="single" w:sz="4" w:space="0" w:color="F79595" w:themeColor="accent1" w:themeTint="99"/>
            </w:tcBorders>
          </w:tcPr>
          <w:p w:rsidR="00A50320" w:rsidRDefault="00A50320" w:rsidP="009217AC">
            <w:pPr>
              <w:pStyle w:val="Sinespaciado"/>
              <w:rPr>
                <w:lang w:bidi="es-ES"/>
              </w:rPr>
            </w:pPr>
            <w:r>
              <w:rPr>
                <w:lang w:bidi="es-ES"/>
              </w:rPr>
              <w:t>Cría Cuervos ©</w:t>
            </w:r>
          </w:p>
        </w:tc>
        <w:tc>
          <w:tcPr>
            <w:tcW w:w="2790" w:type="dxa"/>
            <w:tcBorders>
              <w:bottom w:val="single" w:sz="4" w:space="0" w:color="F79595" w:themeColor="accent1" w:themeTint="99"/>
            </w:tcBorders>
            <w:tcMar>
              <w:bottom w:w="360" w:type="dxa"/>
            </w:tcMar>
          </w:tcPr>
          <w:p w:rsidR="00A50320" w:rsidRPr="0024661D" w:rsidRDefault="00A50320" w:rsidP="009217AC">
            <w:pPr>
              <w:pStyle w:val="Sinespaciado"/>
              <w:ind w:left="0" w:right="0"/>
            </w:pPr>
            <w:r>
              <w:rPr>
                <w:lang w:bidi="es-ES"/>
              </w:rPr>
              <w:t>142</w:t>
            </w:r>
          </w:p>
        </w:tc>
      </w:tr>
    </w:tbl>
    <w:p w:rsidR="00A00AF1" w:rsidRPr="0024661D" w:rsidRDefault="00A00AF1"/>
    <w:p w:rsidR="00A00AF1" w:rsidRDefault="00342CB7" w:rsidP="0013731B">
      <w:pPr>
        <w:rPr>
          <w:lang w:bidi="es-ES"/>
        </w:rPr>
      </w:pPr>
      <w:r>
        <w:rPr>
          <w:lang w:bidi="es-ES"/>
        </w:rPr>
        <w:t xml:space="preserve">El presente documento contiene la propuesta para la realización de un sitio web interactivo y responsivo del programa radial </w:t>
      </w:r>
      <w:r>
        <w:rPr>
          <w:i/>
          <w:lang w:bidi="es-ES"/>
        </w:rPr>
        <w:t xml:space="preserve">Cría Cuervos </w:t>
      </w:r>
      <w:r w:rsidRPr="00342CB7">
        <w:rPr>
          <w:lang w:bidi="es-ES"/>
        </w:rPr>
        <w:t>©</w:t>
      </w:r>
      <w:r>
        <w:rPr>
          <w:lang w:bidi="es-ES"/>
        </w:rPr>
        <w:t>. En este se contempla la propuesta técnica, el plan de trabajo y la propuesta económica.</w:t>
      </w:r>
      <w:r>
        <w:rPr>
          <w:lang w:bidi="es-ES"/>
        </w:rPr>
        <w:br/>
      </w:r>
      <w:r>
        <w:rPr>
          <w:lang w:bidi="es-ES"/>
        </w:rPr>
        <w:br/>
        <w:t>Esta presentación fue elaborada en base a la información intercambiada, y sostenida por la experiencia de nuestro equipo profesional; quedando a disposición y atentos a resolver cualquier inquietud o consulta respecto a la misma.</w:t>
      </w:r>
    </w:p>
    <w:p w:rsidR="009217AC" w:rsidRPr="0024661D" w:rsidRDefault="009217AC" w:rsidP="0060725A">
      <w:pPr>
        <w:pStyle w:val="Ttulo1"/>
      </w:pPr>
      <w:r>
        <w:t>Cotización</w:t>
      </w:r>
    </w:p>
    <w:tbl>
      <w:tblPr>
        <w:tblStyle w:val="Tabladecuadrcula4-nfasis1"/>
        <w:tblW w:w="0" w:type="auto"/>
        <w:tblLayout w:type="fixed"/>
        <w:tblLook w:val="0620" w:firstRow="1" w:lastRow="0" w:firstColumn="0" w:lastColumn="0" w:noHBand="1" w:noVBand="1"/>
        <w:tblDescription w:val="Escriba la descripción del elemento, el número de recursos, la tasa horaria y el número de horas en esta tabla."/>
      </w:tblPr>
      <w:tblGrid>
        <w:gridCol w:w="708"/>
        <w:gridCol w:w="4110"/>
        <w:gridCol w:w="2127"/>
        <w:gridCol w:w="1693"/>
      </w:tblGrid>
      <w:tr w:rsidR="0060725A" w:rsidRPr="0024661D" w:rsidTr="009A06B6">
        <w:trPr>
          <w:cnfStyle w:val="100000000000" w:firstRow="1" w:lastRow="0" w:firstColumn="0" w:lastColumn="0" w:oddVBand="0" w:evenVBand="0" w:oddHBand="0" w:evenHBand="0" w:firstRowFirstColumn="0" w:firstRowLastColumn="0" w:lastRowFirstColumn="0" w:lastRowLastColumn="0"/>
          <w:trHeight w:val="222"/>
        </w:trPr>
        <w:tc>
          <w:tcPr>
            <w:tcW w:w="708" w:type="dxa"/>
            <w:shd w:val="clear" w:color="auto" w:fill="FF0000"/>
          </w:tcPr>
          <w:p w:rsidR="009217AC" w:rsidRPr="0060725A" w:rsidRDefault="0060725A" w:rsidP="0060725A">
            <w:pPr>
              <w:jc w:val="center"/>
            </w:pPr>
            <w:r w:rsidRPr="0060725A">
              <w:t>P.</w:t>
            </w:r>
          </w:p>
        </w:tc>
        <w:tc>
          <w:tcPr>
            <w:tcW w:w="4110" w:type="dxa"/>
            <w:shd w:val="clear" w:color="auto" w:fill="FF0000"/>
          </w:tcPr>
          <w:p w:rsidR="009217AC" w:rsidRPr="0060725A" w:rsidRDefault="0060725A" w:rsidP="0060725A">
            <w:pPr>
              <w:jc w:val="center"/>
            </w:pPr>
            <w:r w:rsidRPr="0060725A">
              <w:t>Descripción</w:t>
            </w:r>
          </w:p>
        </w:tc>
        <w:tc>
          <w:tcPr>
            <w:tcW w:w="2126" w:type="dxa"/>
            <w:shd w:val="clear" w:color="auto" w:fill="FF0000"/>
          </w:tcPr>
          <w:p w:rsidR="009217AC" w:rsidRPr="0060725A" w:rsidRDefault="0060725A" w:rsidP="00677B62">
            <w:pPr>
              <w:jc w:val="center"/>
            </w:pPr>
            <w:r w:rsidRPr="0060725A">
              <w:t>Cantidad</w:t>
            </w:r>
          </w:p>
        </w:tc>
        <w:tc>
          <w:tcPr>
            <w:tcW w:w="1693" w:type="dxa"/>
            <w:shd w:val="clear" w:color="auto" w:fill="FF0000"/>
          </w:tcPr>
          <w:p w:rsidR="009217AC" w:rsidRPr="0060725A" w:rsidRDefault="0060725A" w:rsidP="0060725A">
            <w:pPr>
              <w:jc w:val="center"/>
            </w:pPr>
            <w:r w:rsidRPr="0060725A">
              <w:t>Total</w:t>
            </w:r>
          </w:p>
        </w:tc>
      </w:tr>
      <w:tr w:rsidR="009217AC" w:rsidRPr="0024661D" w:rsidTr="00AE6B7D">
        <w:trPr>
          <w:trHeight w:val="507"/>
        </w:trPr>
        <w:tc>
          <w:tcPr>
            <w:tcW w:w="708" w:type="dxa"/>
            <w:vAlign w:val="center"/>
          </w:tcPr>
          <w:p w:rsidR="0060725A" w:rsidRPr="00677B62" w:rsidRDefault="0060725A" w:rsidP="00AE6B7D">
            <w:pPr>
              <w:jc w:val="center"/>
              <w:rPr>
                <w:b/>
              </w:rPr>
            </w:pPr>
            <w:r w:rsidRPr="00677B62">
              <w:rPr>
                <w:b/>
              </w:rPr>
              <w:t>01</w:t>
            </w:r>
          </w:p>
        </w:tc>
        <w:tc>
          <w:tcPr>
            <w:tcW w:w="4110" w:type="dxa"/>
            <w:vAlign w:val="center"/>
          </w:tcPr>
          <w:p w:rsidR="009217AC" w:rsidRPr="0024661D" w:rsidRDefault="0060725A" w:rsidP="00AE6B7D">
            <w:pPr>
              <w:jc w:val="center"/>
            </w:pPr>
            <w:r>
              <w:t>Diseño del sitio</w:t>
            </w:r>
            <w:r w:rsidR="00AE6B7D">
              <w:t xml:space="preserve"> (maqueta visual del sitio)</w:t>
            </w:r>
          </w:p>
        </w:tc>
        <w:tc>
          <w:tcPr>
            <w:tcW w:w="2126" w:type="dxa"/>
            <w:vAlign w:val="center"/>
          </w:tcPr>
          <w:p w:rsidR="009217AC" w:rsidRPr="0024661D" w:rsidRDefault="0060725A" w:rsidP="00677B62">
            <w:pPr>
              <w:tabs>
                <w:tab w:val="decimal" w:pos="1176"/>
              </w:tabs>
              <w:jc w:val="both"/>
            </w:pPr>
            <w:r>
              <w:t>1</w:t>
            </w:r>
          </w:p>
        </w:tc>
        <w:tc>
          <w:tcPr>
            <w:tcW w:w="1693" w:type="dxa"/>
            <w:vAlign w:val="center"/>
          </w:tcPr>
          <w:p w:rsidR="009217AC" w:rsidRPr="0024661D" w:rsidRDefault="0060725A" w:rsidP="00AE6B7D">
            <w:pPr>
              <w:jc w:val="center"/>
            </w:pPr>
            <w:r>
              <w:t>$</w:t>
            </w:r>
            <w:r w:rsidR="009A06B6">
              <w:t>4</w:t>
            </w:r>
            <w:r>
              <w:t>.000.-</w:t>
            </w:r>
          </w:p>
        </w:tc>
      </w:tr>
      <w:tr w:rsidR="009217AC" w:rsidRPr="0024661D" w:rsidTr="00AE6B7D">
        <w:trPr>
          <w:trHeight w:val="694"/>
        </w:trPr>
        <w:tc>
          <w:tcPr>
            <w:tcW w:w="708" w:type="dxa"/>
            <w:vAlign w:val="center"/>
          </w:tcPr>
          <w:p w:rsidR="009217AC" w:rsidRPr="00677B62" w:rsidRDefault="0060725A" w:rsidP="00AE6B7D">
            <w:pPr>
              <w:jc w:val="center"/>
              <w:rPr>
                <w:b/>
              </w:rPr>
            </w:pPr>
            <w:r w:rsidRPr="00677B62">
              <w:rPr>
                <w:b/>
              </w:rPr>
              <w:t>02</w:t>
            </w:r>
          </w:p>
        </w:tc>
        <w:tc>
          <w:tcPr>
            <w:tcW w:w="4110" w:type="dxa"/>
            <w:vAlign w:val="center"/>
          </w:tcPr>
          <w:p w:rsidR="009217AC" w:rsidRPr="0024661D" w:rsidRDefault="0060725A" w:rsidP="00AE6B7D">
            <w:pPr>
              <w:jc w:val="center"/>
            </w:pPr>
            <w:r>
              <w:t>Desarrollo del sitio</w:t>
            </w:r>
            <w:r w:rsidR="00AE6B7D">
              <w:t xml:space="preserve"> con 5 secciones:</w:t>
            </w:r>
            <w:r w:rsidR="00AE6B7D">
              <w:br/>
              <w:t xml:space="preserve">Home, </w:t>
            </w:r>
            <w:proofErr w:type="spellStart"/>
            <w:r w:rsidR="00AE6B7D">
              <w:t>About</w:t>
            </w:r>
            <w:proofErr w:type="spellEnd"/>
            <w:r w:rsidR="00AE6B7D">
              <w:t xml:space="preserve"> </w:t>
            </w:r>
            <w:proofErr w:type="spellStart"/>
            <w:r w:rsidR="00AE6B7D">
              <w:t>us</w:t>
            </w:r>
            <w:proofErr w:type="spellEnd"/>
            <w:r w:rsidR="00AE6B7D">
              <w:t>, Programas, Galería, Contacto</w:t>
            </w:r>
          </w:p>
        </w:tc>
        <w:tc>
          <w:tcPr>
            <w:tcW w:w="2126" w:type="dxa"/>
            <w:vAlign w:val="center"/>
          </w:tcPr>
          <w:p w:rsidR="009217AC" w:rsidRPr="0024661D" w:rsidRDefault="0060725A" w:rsidP="00677B62">
            <w:pPr>
              <w:tabs>
                <w:tab w:val="decimal" w:pos="1176"/>
              </w:tabs>
              <w:jc w:val="both"/>
            </w:pPr>
            <w:r>
              <w:t>1</w:t>
            </w:r>
          </w:p>
        </w:tc>
        <w:tc>
          <w:tcPr>
            <w:tcW w:w="1693" w:type="dxa"/>
            <w:vAlign w:val="center"/>
          </w:tcPr>
          <w:p w:rsidR="009217AC" w:rsidRPr="0024661D" w:rsidRDefault="0060725A" w:rsidP="00AE6B7D">
            <w:pPr>
              <w:jc w:val="center"/>
            </w:pPr>
            <w:r>
              <w:t>$7.000.-</w:t>
            </w:r>
          </w:p>
        </w:tc>
      </w:tr>
      <w:tr w:rsidR="009217AC" w:rsidRPr="0024661D" w:rsidTr="00AE6B7D">
        <w:trPr>
          <w:trHeight w:val="425"/>
        </w:trPr>
        <w:tc>
          <w:tcPr>
            <w:tcW w:w="708" w:type="dxa"/>
            <w:vAlign w:val="center"/>
          </w:tcPr>
          <w:p w:rsidR="009217AC" w:rsidRPr="00677B62" w:rsidRDefault="009A06B6" w:rsidP="00AE6B7D">
            <w:pPr>
              <w:jc w:val="center"/>
              <w:rPr>
                <w:b/>
              </w:rPr>
            </w:pPr>
            <w:r w:rsidRPr="00677B62">
              <w:rPr>
                <w:b/>
              </w:rPr>
              <w:t>03</w:t>
            </w:r>
          </w:p>
        </w:tc>
        <w:tc>
          <w:tcPr>
            <w:tcW w:w="4110" w:type="dxa"/>
            <w:vAlign w:val="center"/>
          </w:tcPr>
          <w:p w:rsidR="009217AC" w:rsidRPr="0024661D" w:rsidRDefault="009A06B6" w:rsidP="00AE6B7D">
            <w:pPr>
              <w:jc w:val="center"/>
            </w:pPr>
            <w:r>
              <w:t>SEO Estándar</w:t>
            </w:r>
          </w:p>
        </w:tc>
        <w:tc>
          <w:tcPr>
            <w:tcW w:w="2126" w:type="dxa"/>
            <w:vAlign w:val="center"/>
          </w:tcPr>
          <w:p w:rsidR="009217AC" w:rsidRPr="0024661D" w:rsidRDefault="009A06B6" w:rsidP="00677B62">
            <w:pPr>
              <w:tabs>
                <w:tab w:val="decimal" w:pos="1176"/>
              </w:tabs>
              <w:jc w:val="both"/>
            </w:pPr>
            <w:r>
              <w:t>1</w:t>
            </w:r>
          </w:p>
        </w:tc>
        <w:tc>
          <w:tcPr>
            <w:tcW w:w="1693" w:type="dxa"/>
            <w:vAlign w:val="center"/>
          </w:tcPr>
          <w:p w:rsidR="009217AC" w:rsidRPr="0024661D" w:rsidRDefault="009A06B6" w:rsidP="00AE6B7D">
            <w:pPr>
              <w:jc w:val="center"/>
            </w:pPr>
            <w:r>
              <w:t>$3.000.-</w:t>
            </w:r>
          </w:p>
        </w:tc>
      </w:tr>
      <w:tr w:rsidR="009A06B6" w:rsidRPr="0024661D" w:rsidTr="00AE6B7D">
        <w:trPr>
          <w:trHeight w:val="404"/>
        </w:trPr>
        <w:tc>
          <w:tcPr>
            <w:tcW w:w="6945" w:type="dxa"/>
            <w:gridSpan w:val="3"/>
            <w:vAlign w:val="center"/>
          </w:tcPr>
          <w:p w:rsidR="009A06B6" w:rsidRDefault="009A06B6" w:rsidP="00AE6B7D">
            <w:pPr>
              <w:tabs>
                <w:tab w:val="decimal" w:pos="1176"/>
              </w:tabs>
              <w:jc w:val="center"/>
            </w:pPr>
            <w:r>
              <w:t>Sub Total</w:t>
            </w:r>
          </w:p>
        </w:tc>
        <w:tc>
          <w:tcPr>
            <w:tcW w:w="1693" w:type="dxa"/>
            <w:vAlign w:val="center"/>
          </w:tcPr>
          <w:p w:rsidR="009A06B6" w:rsidRDefault="009A06B6" w:rsidP="00AE6B7D">
            <w:pPr>
              <w:jc w:val="center"/>
            </w:pPr>
            <w:r>
              <w:t>$14.000.-</w:t>
            </w:r>
          </w:p>
        </w:tc>
      </w:tr>
      <w:tr w:rsidR="009A06B6" w:rsidRPr="0024661D" w:rsidTr="00AE6B7D">
        <w:trPr>
          <w:trHeight w:val="424"/>
        </w:trPr>
        <w:tc>
          <w:tcPr>
            <w:tcW w:w="6945" w:type="dxa"/>
            <w:gridSpan w:val="3"/>
            <w:vAlign w:val="center"/>
          </w:tcPr>
          <w:p w:rsidR="009A06B6" w:rsidRPr="009A06B6" w:rsidRDefault="009A06B6" w:rsidP="00AE6B7D">
            <w:pPr>
              <w:tabs>
                <w:tab w:val="decimal" w:pos="1176"/>
              </w:tabs>
              <w:jc w:val="center"/>
              <w:rPr>
                <w:b/>
              </w:rPr>
            </w:pPr>
            <w:r w:rsidRPr="009A06B6">
              <w:rPr>
                <w:b/>
              </w:rPr>
              <w:t>I.V.A. (21%)</w:t>
            </w:r>
          </w:p>
        </w:tc>
        <w:tc>
          <w:tcPr>
            <w:tcW w:w="1693" w:type="dxa"/>
            <w:vAlign w:val="center"/>
          </w:tcPr>
          <w:p w:rsidR="009A06B6" w:rsidRPr="009A06B6" w:rsidRDefault="009A06B6" w:rsidP="00AE6B7D">
            <w:pPr>
              <w:jc w:val="center"/>
              <w:rPr>
                <w:b/>
              </w:rPr>
            </w:pPr>
            <w:r w:rsidRPr="009A06B6">
              <w:rPr>
                <w:b/>
              </w:rPr>
              <w:t>$16.940.-</w:t>
            </w:r>
          </w:p>
        </w:tc>
      </w:tr>
    </w:tbl>
    <w:p w:rsidR="00A00AF1" w:rsidRDefault="00A00AF1" w:rsidP="00CB0A97">
      <w:pPr>
        <w:pStyle w:val="Ttulo1"/>
      </w:pPr>
    </w:p>
    <w:p w:rsidR="00CB0A97" w:rsidRPr="0024661D" w:rsidRDefault="00342CB7" w:rsidP="00CB0A97">
      <w:pPr>
        <w:pStyle w:val="Ttulo1"/>
      </w:pPr>
      <w:r>
        <w:t>Alcances</w:t>
      </w:r>
    </w:p>
    <w:p w:rsidR="00CB0A97" w:rsidRPr="0024661D" w:rsidRDefault="00CB0A97" w:rsidP="00CB0A97">
      <w:pPr>
        <w:spacing w:before="320"/>
      </w:pPr>
      <w:r>
        <w:t xml:space="preserve">Se desea desarrollar una plataforma web con tecnología responsiva, con la finalidad de exponer material gráfico (fotos y videos) del club </w:t>
      </w:r>
      <w:r w:rsidR="00F56B6D">
        <w:t xml:space="preserve">atlético </w:t>
      </w:r>
      <w:r>
        <w:t>San Lorenzo de Almagro; así como las últimas noticias referidas a su actualidad.</w:t>
      </w:r>
    </w:p>
    <w:p w:rsidR="00CB0A97" w:rsidRDefault="00CB0A97" w:rsidP="00CB0A97">
      <w:pPr>
        <w:spacing w:before="320"/>
      </w:pPr>
      <w:r>
        <w:t>La plataforma contará con la posibilidad de que los usuarios interactúen con el contenido disponible</w:t>
      </w:r>
      <w:r w:rsidR="00342CB7">
        <w:t>,</w:t>
      </w:r>
      <w:r>
        <w:t xml:space="preserve"> </w:t>
      </w:r>
      <w:r w:rsidR="00342CB7">
        <w:t xml:space="preserve">escuchen emisiones anteriores del programa </w:t>
      </w:r>
      <w:r>
        <w:t xml:space="preserve">y </w:t>
      </w:r>
      <w:r w:rsidR="00342CB7">
        <w:t>puedan</w:t>
      </w:r>
      <w:r>
        <w:t xml:space="preserve"> </w:t>
      </w:r>
      <w:r w:rsidR="00342CB7">
        <w:t>comunicarse</w:t>
      </w:r>
      <w:r>
        <w:t xml:space="preserve"> </w:t>
      </w:r>
      <w:r w:rsidR="00342CB7">
        <w:t>con los conductores del mismo a través del formulario de contacto</w:t>
      </w:r>
      <w:r w:rsidR="00F56B6D">
        <w:t>.</w:t>
      </w:r>
    </w:p>
    <w:p w:rsidR="00342CB7" w:rsidRPr="0024661D" w:rsidRDefault="00342CB7" w:rsidP="00342CB7">
      <w:pPr>
        <w:pStyle w:val="Ttulo1"/>
      </w:pPr>
      <w:r>
        <w:lastRenderedPageBreak/>
        <w:t>Detalles del servicio:</w:t>
      </w:r>
    </w:p>
    <w:p w:rsidR="00296AB7" w:rsidRPr="00296AB7" w:rsidRDefault="00296AB7" w:rsidP="00342CB7">
      <w:pPr>
        <w:pStyle w:val="Listaconvietas"/>
        <w:rPr>
          <w:b/>
        </w:rPr>
      </w:pPr>
      <w:r w:rsidRPr="00296AB7">
        <w:rPr>
          <w:b/>
          <w:u w:val="single"/>
        </w:rPr>
        <w:t>Diseño del sitio</w:t>
      </w:r>
      <w:r w:rsidRPr="00296AB7">
        <w:rPr>
          <w:b/>
        </w:rPr>
        <w:t>:</w:t>
      </w:r>
      <w:r w:rsidR="00342CB7" w:rsidRPr="00296AB7">
        <w:rPr>
          <w:b/>
          <w:lang w:bidi="es-ES"/>
        </w:rPr>
        <w:t xml:space="preserve"> </w:t>
      </w:r>
    </w:p>
    <w:p w:rsidR="00342CB7" w:rsidRDefault="00296AB7" w:rsidP="00296AB7">
      <w:pPr>
        <w:pStyle w:val="Listaconvietas"/>
        <w:numPr>
          <w:ilvl w:val="0"/>
          <w:numId w:val="14"/>
        </w:numPr>
      </w:pPr>
      <w:r>
        <w:t xml:space="preserve">Diseño de los </w:t>
      </w:r>
      <w:proofErr w:type="spellStart"/>
      <w:r>
        <w:t>frameworks</w:t>
      </w:r>
      <w:proofErr w:type="spellEnd"/>
      <w:r>
        <w:t xml:space="preserve"> para definir la estructura del sitio.</w:t>
      </w:r>
    </w:p>
    <w:p w:rsidR="00296AB7" w:rsidRDefault="00296AB7" w:rsidP="00296AB7">
      <w:pPr>
        <w:pStyle w:val="Listaconvietas"/>
        <w:numPr>
          <w:ilvl w:val="0"/>
          <w:numId w:val="14"/>
        </w:numPr>
      </w:pPr>
      <w:r>
        <w:t xml:space="preserve">Diseño de las páginas (Home, </w:t>
      </w:r>
      <w:proofErr w:type="spellStart"/>
      <w:r w:rsidR="00F56B6D">
        <w:t>About</w:t>
      </w:r>
      <w:proofErr w:type="spellEnd"/>
      <w:r w:rsidR="00F56B6D">
        <w:t xml:space="preserve"> </w:t>
      </w:r>
      <w:proofErr w:type="spellStart"/>
      <w:r w:rsidR="00F56B6D">
        <w:t>us</w:t>
      </w:r>
      <w:proofErr w:type="spellEnd"/>
      <w:r w:rsidR="00F56B6D">
        <w:t>, Noticias, Emisiones pasadas, Galería de imágenes y Contacto</w:t>
      </w:r>
      <w:r>
        <w:t>)</w:t>
      </w:r>
      <w:r w:rsidR="00F56B6D">
        <w:t xml:space="preserve"> en versión Desktop y Mobile.</w:t>
      </w:r>
    </w:p>
    <w:p w:rsidR="00F56B6D" w:rsidRPr="00296AB7" w:rsidRDefault="00F56B6D" w:rsidP="00F56B6D">
      <w:pPr>
        <w:pStyle w:val="Listaconvietas"/>
        <w:rPr>
          <w:b/>
        </w:rPr>
      </w:pPr>
      <w:r>
        <w:rPr>
          <w:b/>
          <w:u w:val="single"/>
        </w:rPr>
        <w:t>Desarrollo</w:t>
      </w:r>
      <w:r w:rsidRPr="00296AB7">
        <w:rPr>
          <w:b/>
          <w:u w:val="single"/>
        </w:rPr>
        <w:t xml:space="preserve"> del sitio</w:t>
      </w:r>
      <w:r w:rsidRPr="00296AB7">
        <w:rPr>
          <w:b/>
        </w:rPr>
        <w:t>:</w:t>
      </w:r>
      <w:r w:rsidRPr="00296AB7">
        <w:rPr>
          <w:b/>
          <w:lang w:bidi="es-ES"/>
        </w:rPr>
        <w:t xml:space="preserve"> </w:t>
      </w:r>
    </w:p>
    <w:p w:rsidR="00F56B6D" w:rsidRDefault="00F56B6D" w:rsidP="00F56B6D">
      <w:pPr>
        <w:pStyle w:val="Listaconvietas"/>
        <w:numPr>
          <w:ilvl w:val="0"/>
          <w:numId w:val="14"/>
        </w:numPr>
      </w:pPr>
      <w:r>
        <w:t>Creación y desarrollo de las páginas diseñadas previamente.</w:t>
      </w:r>
    </w:p>
    <w:p w:rsidR="00F56B6D" w:rsidRDefault="00F56B6D" w:rsidP="00F56B6D">
      <w:pPr>
        <w:pStyle w:val="Listaconvietas"/>
        <w:numPr>
          <w:ilvl w:val="0"/>
          <w:numId w:val="14"/>
        </w:numPr>
      </w:pPr>
      <w:r>
        <w:t>Implementación de formulario en la página de Contacto.</w:t>
      </w:r>
    </w:p>
    <w:p w:rsidR="00F56B6D" w:rsidRPr="00296AB7" w:rsidRDefault="00F56B6D" w:rsidP="00F56B6D">
      <w:pPr>
        <w:pStyle w:val="Listaconvietas"/>
        <w:rPr>
          <w:b/>
        </w:rPr>
      </w:pPr>
      <w:r>
        <w:rPr>
          <w:b/>
          <w:u w:val="single"/>
        </w:rPr>
        <w:t>SEO Basic</w:t>
      </w:r>
      <w:r w:rsidRPr="00296AB7">
        <w:rPr>
          <w:b/>
        </w:rPr>
        <w:t>:</w:t>
      </w:r>
      <w:r w:rsidRPr="00296AB7">
        <w:rPr>
          <w:b/>
          <w:lang w:bidi="es-ES"/>
        </w:rPr>
        <w:t xml:space="preserve"> </w:t>
      </w:r>
    </w:p>
    <w:p w:rsidR="00F56B6D" w:rsidRDefault="00F56B6D" w:rsidP="00F56B6D">
      <w:pPr>
        <w:pStyle w:val="Listaconvietas"/>
        <w:numPr>
          <w:ilvl w:val="0"/>
          <w:numId w:val="14"/>
        </w:numPr>
      </w:pPr>
      <w:r>
        <w:t xml:space="preserve">Instalación de Google </w:t>
      </w:r>
      <w:proofErr w:type="spellStart"/>
      <w:r>
        <w:t>Analytics</w:t>
      </w:r>
      <w:proofErr w:type="spellEnd"/>
      <w:r>
        <w:t xml:space="preserve"> para medir las visitas del sitio.</w:t>
      </w:r>
    </w:p>
    <w:p w:rsidR="00296AB7" w:rsidRDefault="00F56B6D" w:rsidP="00F56B6D">
      <w:pPr>
        <w:pStyle w:val="Listaconvietas"/>
        <w:numPr>
          <w:ilvl w:val="0"/>
          <w:numId w:val="14"/>
        </w:numPr>
      </w:pPr>
      <w:r>
        <w:t>Instalaci</w:t>
      </w:r>
      <w:r w:rsidR="00C120E2">
        <w:t xml:space="preserve">ón de </w:t>
      </w:r>
      <w:proofErr w:type="spellStart"/>
      <w:r w:rsidR="00C120E2">
        <w:t>plu</w:t>
      </w:r>
      <w:r>
        <w:t>gins</w:t>
      </w:r>
      <w:proofErr w:type="spellEnd"/>
      <w:r>
        <w:t>.</w:t>
      </w:r>
    </w:p>
    <w:p w:rsidR="00F56B6D" w:rsidRPr="0024661D" w:rsidRDefault="00F56B6D" w:rsidP="00F56B6D">
      <w:pPr>
        <w:pStyle w:val="Listaconvietas"/>
        <w:numPr>
          <w:ilvl w:val="0"/>
          <w:numId w:val="0"/>
        </w:numPr>
      </w:pPr>
      <w:r>
        <w:t xml:space="preserve"> </w:t>
      </w:r>
    </w:p>
    <w:p w:rsidR="009C2E06" w:rsidRPr="0024661D" w:rsidRDefault="009C2E06" w:rsidP="009C2E06">
      <w:pPr>
        <w:pStyle w:val="Ttulo1"/>
      </w:pPr>
      <w:r>
        <w:t>Tecnologías implementadas</w:t>
      </w:r>
    </w:p>
    <w:p w:rsidR="003C4790" w:rsidRDefault="009C2E06" w:rsidP="003C4790">
      <w:pPr>
        <w:spacing w:before="320"/>
        <w:jc w:val="center"/>
      </w:pPr>
      <w:r>
        <w:rPr>
          <w:noProof/>
          <w:lang w:val="es-AR" w:eastAsia="es-AR"/>
        </w:rPr>
        <w:drawing>
          <wp:inline distT="0" distB="0" distL="0" distR="0">
            <wp:extent cx="1023582" cy="1023582"/>
            <wp:effectExtent l="0" t="0" r="0" b="5715"/>
            <wp:docPr id="1" name="Imagen 1" descr="Archivo:HTML5 logo and wordmark.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HTML5 logo and wordmark.svg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2054" cy="1032054"/>
                    </a:xfrm>
                    <a:prstGeom prst="rect">
                      <a:avLst/>
                    </a:prstGeom>
                    <a:noFill/>
                    <a:ln>
                      <a:noFill/>
                    </a:ln>
                  </pic:spPr>
                </pic:pic>
              </a:graphicData>
            </a:graphic>
          </wp:inline>
        </w:drawing>
      </w:r>
    </w:p>
    <w:p w:rsidR="003C4790" w:rsidRDefault="009C2E06" w:rsidP="003C4790">
      <w:pPr>
        <w:spacing w:before="320"/>
        <w:jc w:val="center"/>
      </w:pPr>
      <w:r>
        <w:rPr>
          <w:noProof/>
          <w:lang w:val="es-AR" w:eastAsia="es-AR"/>
        </w:rPr>
        <w:drawing>
          <wp:inline distT="0" distB="0" distL="0" distR="0">
            <wp:extent cx="730250" cy="1023442"/>
            <wp:effectExtent l="0" t="0" r="0" b="5715"/>
            <wp:docPr id="7" name="Imagen 7" descr="Html5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Logo PNG Vectors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697" cy="1053499"/>
                    </a:xfrm>
                    <a:prstGeom prst="rect">
                      <a:avLst/>
                    </a:prstGeom>
                    <a:noFill/>
                    <a:ln>
                      <a:noFill/>
                    </a:ln>
                  </pic:spPr>
                </pic:pic>
              </a:graphicData>
            </a:graphic>
          </wp:inline>
        </w:drawing>
      </w:r>
    </w:p>
    <w:p w:rsidR="003C4790" w:rsidRDefault="003C4790" w:rsidP="003C4790">
      <w:pPr>
        <w:spacing w:before="320"/>
        <w:jc w:val="center"/>
      </w:pPr>
      <w:r>
        <w:rPr>
          <w:noProof/>
          <w:lang w:val="es-AR" w:eastAsia="es-AR"/>
        </w:rPr>
        <w:drawing>
          <wp:inline distT="0" distB="0" distL="0" distR="0">
            <wp:extent cx="1473741" cy="1364475"/>
            <wp:effectExtent l="0" t="0" r="0" b="7620"/>
            <wp:docPr id="11" name="Imagen 11" descr="GitHub - aledc7/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aledc7/Bootstrap"/>
                    <pic:cNvPicPr>
                      <a:picLocks noChangeAspect="1" noChangeArrowheads="1"/>
                    </pic:cNvPicPr>
                  </pic:nvPicPr>
                  <pic:blipFill rotWithShape="1">
                    <a:blip r:embed="rId11">
                      <a:extLst>
                        <a:ext uri="{28A0092B-C50C-407E-A947-70E740481C1C}">
                          <a14:useLocalDpi xmlns:a14="http://schemas.microsoft.com/office/drawing/2010/main" val="0"/>
                        </a:ext>
                      </a:extLst>
                    </a:blip>
                    <a:srcRect l="23505" r="22490"/>
                    <a:stretch/>
                  </pic:blipFill>
                  <pic:spPr bwMode="auto">
                    <a:xfrm>
                      <a:off x="0" y="0"/>
                      <a:ext cx="1481237" cy="1371415"/>
                    </a:xfrm>
                    <a:prstGeom prst="rect">
                      <a:avLst/>
                    </a:prstGeom>
                    <a:noFill/>
                    <a:ln>
                      <a:noFill/>
                    </a:ln>
                    <a:extLst>
                      <a:ext uri="{53640926-AAD7-44D8-BBD7-CCE9431645EC}">
                        <a14:shadowObscured xmlns:a14="http://schemas.microsoft.com/office/drawing/2010/main"/>
                      </a:ext>
                    </a:extLst>
                  </pic:spPr>
                </pic:pic>
              </a:graphicData>
            </a:graphic>
          </wp:inline>
        </w:drawing>
      </w:r>
    </w:p>
    <w:p w:rsidR="009C2E06" w:rsidRDefault="003C4790" w:rsidP="003C4790">
      <w:pPr>
        <w:spacing w:before="320"/>
        <w:jc w:val="center"/>
      </w:pPr>
      <w:r>
        <w:rPr>
          <w:noProof/>
          <w:lang w:val="es-AR" w:eastAsia="es-AR"/>
        </w:rPr>
        <w:drawing>
          <wp:inline distT="0" distB="0" distL="0" distR="0" wp14:anchorId="07FAFA9F" wp14:editId="426D57AA">
            <wp:extent cx="1285817" cy="1296538"/>
            <wp:effectExtent l="0" t="0" r="0" b="0"/>
            <wp:docPr id="12" name="Imagen 12" descr="Introducción a Sass - Java desd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Sass - Java desde 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23" t="5401" r="10415" b="4852"/>
                    <a:stretch/>
                  </pic:blipFill>
                  <pic:spPr bwMode="auto">
                    <a:xfrm>
                      <a:off x="0" y="0"/>
                      <a:ext cx="1297867" cy="1308689"/>
                    </a:xfrm>
                    <a:prstGeom prst="rect">
                      <a:avLst/>
                    </a:prstGeom>
                    <a:noFill/>
                    <a:ln>
                      <a:noFill/>
                    </a:ln>
                    <a:extLst>
                      <a:ext uri="{53640926-AAD7-44D8-BBD7-CCE9431645EC}">
                        <a14:shadowObscured xmlns:a14="http://schemas.microsoft.com/office/drawing/2010/main"/>
                      </a:ext>
                    </a:extLst>
                  </pic:spPr>
                </pic:pic>
              </a:graphicData>
            </a:graphic>
          </wp:inline>
        </w:drawing>
      </w:r>
    </w:p>
    <w:p w:rsidR="009C2E06" w:rsidRDefault="009C2E06" w:rsidP="003C4790">
      <w:pPr>
        <w:spacing w:before="320"/>
      </w:pPr>
    </w:p>
    <w:p w:rsidR="006B6AC0" w:rsidRPr="0024661D" w:rsidRDefault="006B6AC0" w:rsidP="006B6AC0">
      <w:pPr>
        <w:pStyle w:val="Ttulo1"/>
      </w:pPr>
      <w:r>
        <w:lastRenderedPageBreak/>
        <w:t>Términos y condiciones</w:t>
      </w:r>
    </w:p>
    <w:p w:rsidR="0013731B" w:rsidRDefault="00677B62" w:rsidP="0013731B">
      <w:pPr>
        <w:spacing w:before="320"/>
      </w:pPr>
      <w:r>
        <w:t xml:space="preserve">La presente propuesta no contempla la provisión de un servicio de hosting, así como tampoco la adquisición de un dominio. En caso de requerir contar con alguno de estos, su valor será cotizado e incorporado a este presupuesto. </w:t>
      </w:r>
    </w:p>
    <w:p w:rsidR="0013731B" w:rsidRPr="0013731B" w:rsidRDefault="0013731B" w:rsidP="0013731B">
      <w:pPr>
        <w:spacing w:before="320"/>
      </w:pPr>
      <w:r>
        <w:t xml:space="preserve">Todos los dominios que pudiesen contratarse a través de nuestra empresa cuentan con certificado de seguridad </w:t>
      </w:r>
      <w:r>
        <w:rPr>
          <w:i/>
        </w:rPr>
        <w:t>https</w:t>
      </w:r>
      <w:r>
        <w:t xml:space="preserve"> (protocolo seguro de transferencia hipertexto); lo cual provee mayor privacidad para los datos del usuario, genera confianza y credibilidad, aumenta la protección frente a posibles ataques, al mismo tiempo que aumenta el tráfico y mejora el posicionamiento en los diferentes motores de búsqueda</w:t>
      </w:r>
      <w:bookmarkStart w:id="0" w:name="_GoBack"/>
      <w:bookmarkEnd w:id="0"/>
      <w:r>
        <w:t>.</w:t>
      </w:r>
    </w:p>
    <w:p w:rsidR="006B6AC0" w:rsidRPr="0024661D" w:rsidRDefault="006B6AC0" w:rsidP="006B6AC0">
      <w:pPr>
        <w:spacing w:before="320"/>
      </w:pPr>
      <w:r>
        <w:t xml:space="preserve">El pago se realizará abonando el 50% del valor total al iniciar el proyecto, debiéndose cancelar el restante 50% </w:t>
      </w:r>
      <w:proofErr w:type="gramStart"/>
      <w:r>
        <w:t>una</w:t>
      </w:r>
      <w:proofErr w:type="gramEnd"/>
      <w:r>
        <w:t xml:space="preserve"> vez finalizadas las tareas.</w:t>
      </w:r>
    </w:p>
    <w:p w:rsidR="00342CB7" w:rsidRDefault="006B6AC0" w:rsidP="00342CB7">
      <w:pPr>
        <w:spacing w:before="320"/>
      </w:pPr>
      <w:r>
        <w:t>Una vez aprobado el presupuesto, se redactará un breve contrato que tendrá que ser firmado por cliente y proveedor con los servicios y cláusulas detallados.</w:t>
      </w:r>
    </w:p>
    <w:p w:rsidR="00A00AF1" w:rsidRPr="0024661D" w:rsidRDefault="00A00AF1" w:rsidP="00342CB7">
      <w:pPr>
        <w:spacing w:before="320"/>
      </w:pPr>
    </w:p>
    <w:p w:rsidR="009C6C28" w:rsidRPr="0024661D" w:rsidRDefault="0053758D">
      <w:pPr>
        <w:pStyle w:val="Ttulo1"/>
      </w:pPr>
      <w:sdt>
        <w:sdtPr>
          <w:alias w:val="Plazo de ejecución:"/>
          <w:tag w:val="Plazo de ejecución:"/>
          <w:id w:val="1447587378"/>
          <w:placeholder>
            <w:docPart w:val="64F98D530553449DA40E0B0B47EE133F"/>
          </w:placeholder>
          <w:temporary/>
          <w:showingPlcHdr/>
          <w15:appearance w15:val="hidden"/>
        </w:sdtPr>
        <w:sdtEndPr/>
        <w:sdtContent>
          <w:r w:rsidR="002C6224" w:rsidRPr="0024661D">
            <w:rPr>
              <w:lang w:bidi="es-ES"/>
            </w:rPr>
            <w:t>Plazo de ejecución</w:t>
          </w:r>
        </w:sdtContent>
      </w:sdt>
    </w:p>
    <w:p w:rsidR="009C6C28" w:rsidRPr="0024661D" w:rsidRDefault="0053758D" w:rsidP="006B6AC0">
      <w:sdt>
        <w:sdtPr>
          <w:alias w:val="Escriba el texto de párrafo:"/>
          <w:tag w:val="Escriba el texto de párrafo:"/>
          <w:id w:val="-1269610759"/>
          <w:placeholder>
            <w:docPart w:val="DFCA7213B891422491D78C61195C85C8"/>
          </w:placeholder>
          <w:temporary/>
          <w:showingPlcHdr/>
          <w15:appearance w15:val="hidden"/>
        </w:sdtPr>
        <w:sdtEndPr/>
        <w:sdtContent>
          <w:r w:rsidR="002C6224" w:rsidRPr="0024661D">
            <w:rPr>
              <w:lang w:bidi="es-ES"/>
            </w:rPr>
            <w:t>Los servicios tendrán que iniciarse el</w:t>
          </w:r>
        </w:sdtContent>
      </w:sdt>
      <w:r w:rsidR="002C6224" w:rsidRPr="0024661D">
        <w:rPr>
          <w:lang w:bidi="es-ES"/>
        </w:rPr>
        <w:t xml:space="preserve"> </w:t>
      </w:r>
      <w:r w:rsidR="006B6AC0">
        <w:t>20/09/2022</w:t>
      </w:r>
      <w:r w:rsidR="002C6224" w:rsidRPr="0024661D">
        <w:rPr>
          <w:lang w:bidi="es-ES"/>
        </w:rPr>
        <w:t xml:space="preserve">, </w:t>
      </w:r>
      <w:r w:rsidR="00A00AF1">
        <w:t>y continuar hasta</w:t>
      </w:r>
      <w:r w:rsidR="002C6224" w:rsidRPr="0024661D">
        <w:rPr>
          <w:lang w:bidi="es-ES"/>
        </w:rPr>
        <w:t xml:space="preserve"> </w:t>
      </w:r>
      <w:r w:rsidR="00A00AF1">
        <w:rPr>
          <w:lang w:bidi="es-ES"/>
        </w:rPr>
        <w:t xml:space="preserve">la fecha de entrega pactada para </w:t>
      </w:r>
      <w:r w:rsidR="0044545C">
        <w:rPr>
          <w:lang w:bidi="es-ES"/>
        </w:rPr>
        <w:t xml:space="preserve">el </w:t>
      </w:r>
      <w:r w:rsidR="006B6AC0">
        <w:t>20/10/2022</w:t>
      </w:r>
      <w:r w:rsidR="002C6224" w:rsidRPr="0024661D">
        <w:rPr>
          <w:lang w:bidi="es-ES"/>
        </w:rPr>
        <w:t>.</w:t>
      </w:r>
    </w:p>
    <w:tbl>
      <w:tblPr>
        <w:tblStyle w:val="Tabladefirmas"/>
        <w:tblpPr w:leftFromText="141" w:rightFromText="141" w:vertAnchor="text" w:horzAnchor="margin" w:tblpY="-38"/>
        <w:tblW w:w="3719" w:type="dxa"/>
        <w:tblLayout w:type="fixed"/>
        <w:tblCellMar>
          <w:left w:w="0" w:type="dxa"/>
          <w:right w:w="115" w:type="dxa"/>
        </w:tblCellMar>
        <w:tblLook w:val="04A0" w:firstRow="1" w:lastRow="0" w:firstColumn="1" w:lastColumn="0" w:noHBand="0" w:noVBand="1"/>
        <w:tblDescription w:val="Escriba en esta tabla los nombres del Cliente y la Empresa, y los Títulos"/>
      </w:tblPr>
      <w:tblGrid>
        <w:gridCol w:w="961"/>
        <w:gridCol w:w="2758"/>
      </w:tblGrid>
      <w:tr w:rsidR="006B6AC0" w:rsidRPr="0024661D" w:rsidTr="006B6AC0">
        <w:trPr>
          <w:gridAfter w:val="1"/>
          <w:wAfter w:w="2758" w:type="dxa"/>
          <w:trHeight w:val="1446"/>
        </w:trPr>
        <w:tc>
          <w:tcPr>
            <w:tcW w:w="961" w:type="dxa"/>
            <w:vAlign w:val="bottom"/>
          </w:tcPr>
          <w:p w:rsidR="006B6AC0" w:rsidRPr="0024661D" w:rsidRDefault="006B6AC0" w:rsidP="006B6AC0">
            <w:pPr>
              <w:pStyle w:val="Ttulodeformulario"/>
              <w:keepNext/>
              <w:keepLines/>
            </w:pPr>
          </w:p>
        </w:tc>
      </w:tr>
      <w:tr w:rsidR="006B6AC0" w:rsidRPr="0024661D" w:rsidTr="006B6AC0">
        <w:trPr>
          <w:trHeight w:val="723"/>
        </w:trPr>
        <w:tc>
          <w:tcPr>
            <w:tcW w:w="3719" w:type="dxa"/>
            <w:gridSpan w:val="2"/>
          </w:tcPr>
          <w:p w:rsidR="006B6AC0" w:rsidRPr="0024661D" w:rsidRDefault="006B6AC0" w:rsidP="006B6AC0"/>
        </w:tc>
      </w:tr>
    </w:tbl>
    <w:p w:rsidR="009C6C28" w:rsidRPr="0024661D" w:rsidRDefault="009C6C28">
      <w:pPr>
        <w:spacing w:before="320"/>
      </w:pPr>
    </w:p>
    <w:sectPr w:rsidR="009C6C28" w:rsidRPr="0024661D" w:rsidSect="0024661D">
      <w:footerReference w:type="default" r:id="rId13"/>
      <w:headerReference w:type="first" r:id="rId14"/>
      <w:footerReference w:type="first" r:id="rId15"/>
      <w:pgSz w:w="11906" w:h="16838" w:code="9"/>
      <w:pgMar w:top="1080" w:right="1224" w:bottom="1276" w:left="2016"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58D" w:rsidRDefault="0053758D">
      <w:pPr>
        <w:spacing w:after="0" w:line="240" w:lineRule="auto"/>
      </w:pPr>
      <w:r>
        <w:separator/>
      </w:r>
    </w:p>
  </w:endnote>
  <w:endnote w:type="continuationSeparator" w:id="0">
    <w:p w:rsidR="0053758D" w:rsidRDefault="0053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a de diseño de pie de página"/>
    </w:tblPr>
    <w:tblGrid>
      <w:gridCol w:w="7548"/>
      <w:gridCol w:w="1118"/>
    </w:tblGrid>
    <w:tr w:rsidR="00FA68E1" w:rsidTr="000B25ED">
      <w:tc>
        <w:tcPr>
          <w:tcW w:w="4355" w:type="pct"/>
        </w:tcPr>
        <w:p w:rsidR="00FA68E1" w:rsidRDefault="0053758D" w:rsidP="00A00AF1">
          <w:pPr>
            <w:pStyle w:val="Piedepgina"/>
          </w:pPr>
          <w:sdt>
            <w:sdtPr>
              <w:alias w:val="Enunciado de trabajo para:"/>
              <w:tag w:val="Enunciado de trabajo para:"/>
              <w:id w:val="-737478360"/>
              <w:placeholder>
                <w:docPart w:val="90D0FD1228C34883AE7F50AC3B6B054D"/>
              </w:placeholder>
              <w:temporary/>
              <w:showingPlcHdr/>
              <w15:appearance w15:val="hidden"/>
            </w:sdtPr>
            <w:sdtEndPr/>
            <w:sdtContent>
              <w:r w:rsidR="00305084">
                <w:rPr>
                  <w:lang w:bidi="es-ES"/>
                </w:rPr>
                <w:t>Enunciado de trabajo para</w:t>
              </w:r>
            </w:sdtContent>
          </w:sdt>
          <w:r w:rsidR="00FA68E1">
            <w:rPr>
              <w:lang w:bidi="es-ES"/>
            </w:rPr>
            <w:t xml:space="preserve"> </w:t>
          </w:r>
          <w:sdt>
            <w:sdtPr>
              <w:alias w:val="Nombre de cliente:"/>
              <w:tag w:val="Nombre de cliente:"/>
              <w:id w:val="-1471122458"/>
              <w:placeholder>
                <w:docPart w:val="7E93F31E09CE45338DF0B083C550F35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00AF1">
                <w:t>Cría Cuervos ©</w:t>
              </w:r>
            </w:sdtContent>
          </w:sdt>
          <w:r w:rsidR="00FA68E1">
            <w:rPr>
              <w:lang w:bidi="es-ES"/>
            </w:rPr>
            <w:t xml:space="preserve"> </w:t>
          </w:r>
          <w:r w:rsidR="00FA68E1">
            <w:rPr>
              <w:lang w:bidi="es-ES"/>
            </w:rPr>
            <w:sym w:font="Wingdings" w:char="F0A0"/>
          </w:r>
          <w:r w:rsidR="00FA68E1">
            <w:rPr>
              <w:lang w:bidi="es-ES"/>
            </w:rPr>
            <w:t xml:space="preserve"> </w:t>
          </w:r>
          <w:sdt>
            <w:sdtPr>
              <w:alias w:val="Fecha de enunciado de trabajo:"/>
              <w:tag w:val="Fecha de enunciado de trabajo:"/>
              <w:id w:val="1338111185"/>
              <w:placeholder>
                <w:docPart w:val="9D24D1FBCEE24556AF4D090D97075EF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217AC">
                <w:t>13/09/2022</w:t>
              </w:r>
            </w:sdtContent>
          </w:sdt>
        </w:p>
      </w:tc>
      <w:tc>
        <w:tcPr>
          <w:tcW w:w="645" w:type="pct"/>
        </w:tcPr>
        <w:p w:rsidR="00FA68E1" w:rsidRDefault="00FA68E1" w:rsidP="00FA68E1">
          <w:pPr>
            <w:pStyle w:val="Piedepgina"/>
          </w:pPr>
          <w:r>
            <w:rPr>
              <w:lang w:bidi="es-ES"/>
            </w:rPr>
            <w:fldChar w:fldCharType="begin"/>
          </w:r>
          <w:r>
            <w:rPr>
              <w:lang w:bidi="es-ES"/>
            </w:rPr>
            <w:instrText xml:space="preserve"> PAGE   \* MERGEFORMAT </w:instrText>
          </w:r>
          <w:r>
            <w:rPr>
              <w:lang w:bidi="es-ES"/>
            </w:rPr>
            <w:fldChar w:fldCharType="separate"/>
          </w:r>
          <w:r w:rsidR="0013731B">
            <w:rPr>
              <w:noProof/>
              <w:lang w:bidi="es-ES"/>
            </w:rPr>
            <w:t>3</w:t>
          </w:r>
          <w:r>
            <w:rPr>
              <w:noProof/>
              <w:lang w:bidi="es-ES"/>
            </w:rPr>
            <w:fldChar w:fldCharType="end"/>
          </w:r>
        </w:p>
      </w:tc>
    </w:tr>
  </w:tbl>
  <w:p w:rsidR="009C6C28" w:rsidRDefault="009C6C28" w:rsidP="00FA68E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a de diseño de pie de página"/>
    </w:tblPr>
    <w:tblGrid>
      <w:gridCol w:w="7548"/>
      <w:gridCol w:w="1118"/>
    </w:tblGrid>
    <w:tr w:rsidR="00051324" w:rsidTr="00D41B39">
      <w:tc>
        <w:tcPr>
          <w:tcW w:w="4355" w:type="pct"/>
        </w:tcPr>
        <w:p w:rsidR="00051324" w:rsidRDefault="0053758D" w:rsidP="00051324">
          <w:pPr>
            <w:pStyle w:val="Piedepgina"/>
          </w:pPr>
          <w:sdt>
            <w:sdtPr>
              <w:alias w:val="Enunciado de trabajo para:"/>
              <w:tag w:val="Enunciado de trabajo para:"/>
              <w:id w:val="-2062086782"/>
              <w:placeholder>
                <w:docPart w:val="B310491E12D14617AC0550E4FC8BEB4B"/>
              </w:placeholder>
              <w:temporary/>
              <w:showingPlcHdr/>
              <w15:appearance w15:val="hidden"/>
            </w:sdtPr>
            <w:sdtEndPr/>
            <w:sdtContent>
              <w:r w:rsidR="00051324">
                <w:rPr>
                  <w:lang w:bidi="es-ES"/>
                </w:rPr>
                <w:t>Enunciado de trabajo para</w:t>
              </w:r>
            </w:sdtContent>
          </w:sdt>
          <w:r w:rsidR="00051324">
            <w:rPr>
              <w:lang w:bidi="es-ES"/>
            </w:rPr>
            <w:t xml:space="preserve"> </w:t>
          </w:r>
          <w:sdt>
            <w:sdtPr>
              <w:alias w:val="Nombre de cliente:"/>
              <w:tag w:val="Nombre de cliente:"/>
              <w:id w:val="2100288948"/>
              <w:placeholder>
                <w:docPart w:val="CA73C4A67C1147208BC3A8AF7C952D4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00AF1">
                <w:t>Cría Cuervos ©</w:t>
              </w:r>
            </w:sdtContent>
          </w:sdt>
          <w:r w:rsidR="00051324">
            <w:rPr>
              <w:lang w:bidi="es-ES"/>
            </w:rPr>
            <w:t xml:space="preserve"> </w:t>
          </w:r>
          <w:r w:rsidR="00051324">
            <w:rPr>
              <w:lang w:bidi="es-ES"/>
            </w:rPr>
            <w:sym w:font="Wingdings" w:char="F0A0"/>
          </w:r>
          <w:r w:rsidR="00051324">
            <w:rPr>
              <w:lang w:bidi="es-ES"/>
            </w:rPr>
            <w:t xml:space="preserve"> </w:t>
          </w:r>
          <w:sdt>
            <w:sdtPr>
              <w:alias w:val="Fecha de enunciado de trabajo:"/>
              <w:tag w:val="Fecha de enunciado de trabajo:"/>
              <w:id w:val="-1451003134"/>
              <w:placeholder>
                <w:docPart w:val="327D30927A574656A9979973CBD6207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217AC">
                <w:t>13/09/2022</w:t>
              </w:r>
            </w:sdtContent>
          </w:sdt>
        </w:p>
      </w:tc>
      <w:tc>
        <w:tcPr>
          <w:tcW w:w="645" w:type="pct"/>
        </w:tcPr>
        <w:p w:rsidR="00051324" w:rsidRDefault="00051324" w:rsidP="00051324">
          <w:pPr>
            <w:pStyle w:val="Piedepgina"/>
          </w:pPr>
          <w:r>
            <w:rPr>
              <w:lang w:bidi="es-ES"/>
            </w:rPr>
            <w:fldChar w:fldCharType="begin"/>
          </w:r>
          <w:r>
            <w:rPr>
              <w:lang w:bidi="es-ES"/>
            </w:rPr>
            <w:instrText xml:space="preserve"> PAGE   \* MERGEFORMAT </w:instrText>
          </w:r>
          <w:r>
            <w:rPr>
              <w:lang w:bidi="es-ES"/>
            </w:rPr>
            <w:fldChar w:fldCharType="separate"/>
          </w:r>
          <w:r w:rsidR="0013731B">
            <w:rPr>
              <w:noProof/>
              <w:lang w:bidi="es-ES"/>
            </w:rPr>
            <w:t>1</w:t>
          </w:r>
          <w:r>
            <w:rPr>
              <w:noProof/>
              <w:lang w:bidi="es-ES"/>
            </w:rPr>
            <w:fldChar w:fldCharType="end"/>
          </w:r>
        </w:p>
      </w:tc>
    </w:tr>
  </w:tbl>
  <w:p w:rsidR="00E223AE" w:rsidRDefault="00E223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58D" w:rsidRDefault="0053758D">
      <w:pPr>
        <w:spacing w:after="0" w:line="240" w:lineRule="auto"/>
      </w:pPr>
      <w:r>
        <w:separator/>
      </w:r>
    </w:p>
  </w:footnote>
  <w:footnote w:type="continuationSeparator" w:id="0">
    <w:p w:rsidR="0053758D" w:rsidRDefault="0053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AE" w:rsidRDefault="00051324">
    <w:pPr>
      <w:pStyle w:val="Encabezado"/>
    </w:pPr>
    <w:r>
      <w:rPr>
        <w:noProof/>
        <w:lang w:val="es-AR" w:eastAsia="es-AR"/>
      </w:rPr>
      <mc:AlternateContent>
        <mc:Choice Requires="wps">
          <w:drawing>
            <wp:anchor distT="0" distB="0" distL="114300" distR="114300" simplePos="0" relativeHeight="251659264" behindDoc="1" locked="0" layoutInCell="1" allowOverlap="1" wp14:anchorId="2A99160D" wp14:editId="5630FA7E">
              <wp:simplePos x="0" y="0"/>
              <wp:positionH relativeFrom="leftMargin">
                <wp:posOffset>549910</wp:posOffset>
              </wp:positionH>
              <wp:positionV relativeFrom="margin">
                <wp:posOffset>0</wp:posOffset>
              </wp:positionV>
              <wp:extent cx="1005840" cy="5733288"/>
              <wp:effectExtent l="0" t="0" r="0" b="0"/>
              <wp:wrapNone/>
              <wp:docPr id="22" name="Cuadro de texto 22" descr="Título del documento"/>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324" w:rsidRDefault="0053758D" w:rsidP="00051324">
                          <w:pPr>
                            <w:pStyle w:val="Puesto"/>
                          </w:pPr>
                          <w:sdt>
                            <w:sdtPr>
                              <w:alias w:val="Enunciado de trabajo"/>
                              <w:tag w:val="Enunciado de trabajo"/>
                              <w:id w:val="1363021430"/>
                              <w:placeholder>
                                <w:docPart w:val="9D24D1FBCEE24556AF4D090D97075EF4"/>
                              </w:placeholder>
                              <w15:appearance w15:val="hidden"/>
                            </w:sdtPr>
                            <w:sdtEndPr/>
                            <w:sdtContent>
                              <w:r w:rsidR="0025388B">
                                <w:rPr>
                                  <w:lang w:bidi="es-ES"/>
                                </w:rPr>
                                <w:t>Enunciado de trabajo</w:t>
                              </w:r>
                            </w:sdtContent>
                          </w:sdt>
                          <w:r w:rsidR="0025388B">
                            <w:t xml:space="preserve"> </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2A99160D" id="_x0000_t202" coordsize="21600,21600" o:spt="202" path="m,l,21600r21600,l21600,xe">
              <v:stroke joinstyle="miter"/>
              <v:path gradientshapeok="t" o:connecttype="rect"/>
            </v:shapetype>
            <v:shape id="Cuadro de texto 22" o:spid="_x0000_s1026" type="#_x0000_t202" alt="Título del documento"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" filled="f" stroked="f" strokeweight=".5pt">
              <v:textbox style="layout-flow:vertical;mso-layout-flow-alt:bottom-to-top;mso-fit-shape-to-text:t" inset="0,14.4pt,18pt">
                <w:txbxContent>
                  <w:p w:rsidR="00051324" w:rsidRDefault="0053758D" w:rsidP="00051324">
                    <w:pPr>
                      <w:pStyle w:val="Puesto"/>
                    </w:pPr>
                    <w:sdt>
                      <w:sdtPr>
                        <w:alias w:val="Enunciado de trabajo"/>
                        <w:tag w:val="Enunciado de trabajo"/>
                        <w:id w:val="1363021430"/>
                        <w:placeholder>
                          <w:docPart w:val="9D24D1FBCEE24556AF4D090D97075EF4"/>
                        </w:placeholder>
                        <w15:appearance w15:val="hidden"/>
                      </w:sdtPr>
                      <w:sdtEndPr/>
                      <w:sdtContent>
                        <w:r w:rsidR="0025388B">
                          <w:rPr>
                            <w:lang w:bidi="es-ES"/>
                          </w:rPr>
                          <w:t>Enunciado de trabajo</w:t>
                        </w:r>
                      </w:sdtContent>
                    </w:sdt>
                    <w:r w:rsidR="0025388B">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B261B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1006E"/>
    <w:multiLevelType w:val="hybridMultilevel"/>
    <w:tmpl w:val="3F307656"/>
    <w:lvl w:ilvl="0" w:tplc="2C0A001B">
      <w:start w:val="1"/>
      <w:numFmt w:val="lowerRoman"/>
      <w:lvlText w:val="%1."/>
      <w:lvlJc w:val="righ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5F"/>
    <w:rsid w:val="00011CC2"/>
    <w:rsid w:val="00042AD8"/>
    <w:rsid w:val="00051324"/>
    <w:rsid w:val="00114AFA"/>
    <w:rsid w:val="0013731B"/>
    <w:rsid w:val="00154E3F"/>
    <w:rsid w:val="00175D7F"/>
    <w:rsid w:val="002164DC"/>
    <w:rsid w:val="0021691E"/>
    <w:rsid w:val="0024661D"/>
    <w:rsid w:val="0025388B"/>
    <w:rsid w:val="00296AB7"/>
    <w:rsid w:val="002C6224"/>
    <w:rsid w:val="00305084"/>
    <w:rsid w:val="0032517A"/>
    <w:rsid w:val="00342CB7"/>
    <w:rsid w:val="00354F45"/>
    <w:rsid w:val="003C4790"/>
    <w:rsid w:val="00430971"/>
    <w:rsid w:val="0044545C"/>
    <w:rsid w:val="00461138"/>
    <w:rsid w:val="0046686E"/>
    <w:rsid w:val="004842A5"/>
    <w:rsid w:val="004958EB"/>
    <w:rsid w:val="004D3367"/>
    <w:rsid w:val="0052319D"/>
    <w:rsid w:val="0053758D"/>
    <w:rsid w:val="005762C3"/>
    <w:rsid w:val="005A2DD8"/>
    <w:rsid w:val="005D5C74"/>
    <w:rsid w:val="0060725A"/>
    <w:rsid w:val="00654881"/>
    <w:rsid w:val="00677B62"/>
    <w:rsid w:val="006A203A"/>
    <w:rsid w:val="006B23CE"/>
    <w:rsid w:val="006B6AC0"/>
    <w:rsid w:val="007821FB"/>
    <w:rsid w:val="007C1772"/>
    <w:rsid w:val="007F2EA4"/>
    <w:rsid w:val="00825AEA"/>
    <w:rsid w:val="008D7ECD"/>
    <w:rsid w:val="009217AC"/>
    <w:rsid w:val="00944E1A"/>
    <w:rsid w:val="009478C7"/>
    <w:rsid w:val="009A06B6"/>
    <w:rsid w:val="009B0A6C"/>
    <w:rsid w:val="009C2E06"/>
    <w:rsid w:val="009C6C28"/>
    <w:rsid w:val="00A00AF1"/>
    <w:rsid w:val="00A1349D"/>
    <w:rsid w:val="00A27041"/>
    <w:rsid w:val="00A4215F"/>
    <w:rsid w:val="00A50320"/>
    <w:rsid w:val="00AD2CE3"/>
    <w:rsid w:val="00AE6B7D"/>
    <w:rsid w:val="00B55DE2"/>
    <w:rsid w:val="00B74C65"/>
    <w:rsid w:val="00C120E2"/>
    <w:rsid w:val="00CB0A97"/>
    <w:rsid w:val="00D0266F"/>
    <w:rsid w:val="00D04347"/>
    <w:rsid w:val="00DB279F"/>
    <w:rsid w:val="00E10A0E"/>
    <w:rsid w:val="00E223AE"/>
    <w:rsid w:val="00EC6DDE"/>
    <w:rsid w:val="00EF07E1"/>
    <w:rsid w:val="00F56B6D"/>
    <w:rsid w:val="00FA68E1"/>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1E71F0C-77D3-440D-AD51-E5D283E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s-E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AC0"/>
  </w:style>
  <w:style w:type="paragraph" w:styleId="Ttulo1">
    <w:name w:val="heading 1"/>
    <w:basedOn w:val="Normal"/>
    <w:next w:val="Normal"/>
    <w:link w:val="Ttulo1C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tulo5">
    <w:name w:val="heading 5"/>
    <w:basedOn w:val="Normal"/>
    <w:next w:val="Normal"/>
    <w:link w:val="Ttulo5C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Ttulo6">
    <w:name w:val="heading 6"/>
    <w:basedOn w:val="Normal"/>
    <w:next w:val="Normal"/>
    <w:link w:val="Ttulo6C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Ttulo7">
    <w:name w:val="heading 7"/>
    <w:basedOn w:val="Normal"/>
    <w:next w:val="Normal"/>
    <w:link w:val="Ttulo7C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Ttulo8">
    <w:name w:val="heading 8"/>
    <w:basedOn w:val="Normal"/>
    <w:next w:val="Normal"/>
    <w:link w:val="Ttulo8C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sid w:val="005A2DD8"/>
    <w:rPr>
      <w:color w:val="DF1010" w:themeColor="accent1" w:themeShade="BF"/>
    </w:rPr>
  </w:style>
  <w:style w:type="paragraph" w:styleId="Puesto">
    <w:name w:val="Title"/>
    <w:basedOn w:val="Normal"/>
    <w:next w:val="Normal"/>
    <w:link w:val="PuestoC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PuestoCar">
    <w:name w:val="Puesto Car"/>
    <w:basedOn w:val="Fuentedeprrafopredeter"/>
    <w:link w:val="Puesto"/>
    <w:uiPriority w:val="2"/>
    <w:rPr>
      <w:rFonts w:asciiTheme="majorHAnsi" w:eastAsiaTheme="majorEastAsia" w:hAnsiTheme="majorHAnsi" w:cstheme="majorBidi"/>
      <w:kern w:val="28"/>
      <w:sz w:val="62"/>
      <w:szCs w:val="62"/>
    </w:rPr>
  </w:style>
  <w:style w:type="paragraph" w:styleId="Subttulo">
    <w:name w:val="Subtitle"/>
    <w:basedOn w:val="Normal"/>
    <w:next w:val="Normal"/>
    <w:link w:val="SubttuloCar"/>
    <w:uiPriority w:val="3"/>
    <w:qFormat/>
    <w:pPr>
      <w:numPr>
        <w:ilvl w:val="1"/>
      </w:numPr>
      <w:spacing w:before="320" w:line="240" w:lineRule="auto"/>
    </w:pPr>
    <w:rPr>
      <w:b/>
      <w:bCs/>
      <w:sz w:val="28"/>
      <w:szCs w:val="28"/>
    </w:rPr>
  </w:style>
  <w:style w:type="character" w:customStyle="1" w:styleId="SubttuloCar">
    <w:name w:val="Subtítulo Car"/>
    <w:basedOn w:val="Fuentedeprrafopredeter"/>
    <w:link w:val="Subttulo"/>
    <w:uiPriority w:val="3"/>
    <w:rPr>
      <w:b/>
      <w:bCs/>
      <w:sz w:val="28"/>
      <w:szCs w:val="28"/>
    </w:rPr>
  </w:style>
  <w:style w:type="paragraph" w:styleId="Sinespaciado">
    <w:name w:val="No Spacing"/>
    <w:uiPriority w:val="1"/>
    <w:qFormat/>
    <w:pPr>
      <w:spacing w:before="60"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A2DD8"/>
    <w:rPr>
      <w:rFonts w:asciiTheme="majorHAnsi" w:eastAsiaTheme="majorEastAsia" w:hAnsiTheme="majorHAnsi" w:cstheme="majorBidi"/>
      <w:color w:val="DF1010" w:themeColor="accent1" w:themeShade="BF"/>
      <w:sz w:val="36"/>
      <w:szCs w:val="36"/>
    </w:rPr>
  </w:style>
  <w:style w:type="character" w:customStyle="1" w:styleId="Ttulo2Car">
    <w:name w:val="Título 2 Car"/>
    <w:basedOn w:val="Fuentedeprrafopredeter"/>
    <w:link w:val="Ttulo2"/>
    <w:uiPriority w:val="9"/>
    <w:rPr>
      <w:b/>
      <w:bCs/>
      <w:sz w:val="26"/>
      <w:szCs w:val="26"/>
    </w:rPr>
  </w:style>
  <w:style w:type="character" w:customStyle="1" w:styleId="Ttulo3Car">
    <w:name w:val="Título 3 Car"/>
    <w:basedOn w:val="Fuentedeprrafopredeter"/>
    <w:link w:val="Ttulo3"/>
    <w:uiPriority w:val="9"/>
    <w:rPr>
      <w:b/>
      <w:bCs/>
      <w:i/>
      <w:iCs/>
      <w:sz w:val="24"/>
      <w:szCs w:val="24"/>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sugerencia">
    <w:name w:val="Texto de sugerencia"/>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semiHidden/>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table" w:customStyle="1" w:styleId="TabladeSOW">
    <w:name w:val="Tabla de SOW"/>
    <w:basedOn w:val="Tabla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table" w:customStyle="1" w:styleId="Tabladediseo">
    <w:name w:val="Tabla de diseño"/>
    <w:basedOn w:val="Tablanormal"/>
    <w:uiPriority w:val="99"/>
    <w:pPr>
      <w:spacing w:before="60" w:after="0" w:line="240" w:lineRule="auto"/>
      <w:ind w:left="144" w:right="144"/>
    </w:pPr>
    <w:tblPr>
      <w:tblCellMar>
        <w:left w:w="0" w:type="dxa"/>
        <w:right w:w="0" w:type="dxa"/>
      </w:tblCellMar>
    </w:tblPr>
  </w:style>
  <w:style w:type="paragraph" w:customStyle="1" w:styleId="Ttulodeformulario">
    <w:name w:val="Título de formulario"/>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ombre">
    <w:name w:val="Nombr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character" w:styleId="Textoennegrita">
    <w:name w:val="Strong"/>
    <w:basedOn w:val="Fuentedeprrafopredeter"/>
    <w:uiPriority w:val="10"/>
    <w:unhideWhenUsed/>
    <w:qFormat/>
    <w:rPr>
      <w:b/>
      <w:bCs/>
    </w:rPr>
  </w:style>
  <w:style w:type="paragraph" w:styleId="Cierre">
    <w:name w:val="Closing"/>
    <w:basedOn w:val="Normal"/>
    <w:link w:val="CierreCar"/>
    <w:uiPriority w:val="11"/>
    <w:unhideWhenUsed/>
    <w:qFormat/>
    <w:pPr>
      <w:spacing w:before="720" w:after="0" w:line="240" w:lineRule="auto"/>
    </w:pPr>
  </w:style>
  <w:style w:type="character" w:customStyle="1" w:styleId="CierreCar">
    <w:name w:val="Cierre Car"/>
    <w:basedOn w:val="Fuentedeprrafopredeter"/>
    <w:link w:val="Cierre"/>
    <w:uiPriority w:val="11"/>
  </w:style>
  <w:style w:type="table" w:customStyle="1" w:styleId="Tabladefirmas">
    <w:name w:val="Tabla de firmas"/>
    <w:basedOn w:val="Tablanormal"/>
    <w:uiPriority w:val="99"/>
    <w:pPr>
      <w:spacing w:after="0" w:line="240" w:lineRule="auto"/>
    </w:pPr>
    <w:tblPr/>
  </w:style>
  <w:style w:type="paragraph" w:styleId="Listaconvietas">
    <w:name w:val="List Bullet"/>
    <w:basedOn w:val="Normal"/>
    <w:uiPriority w:val="4"/>
    <w:unhideWhenUsed/>
    <w:qFormat/>
    <w:pPr>
      <w:numPr>
        <w:numId w:val="4"/>
      </w:numPr>
      <w:contextualSpacing/>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i/>
      <w:iCs/>
      <w:sz w:val="18"/>
      <w:szCs w:val="18"/>
    </w:rPr>
  </w:style>
  <w:style w:type="character" w:customStyle="1" w:styleId="PiedepginaCar">
    <w:name w:val="Pie de página Car"/>
    <w:basedOn w:val="Fuentedeprrafopredeter"/>
    <w:link w:val="Piedepgina"/>
    <w:uiPriority w:val="99"/>
    <w:rPr>
      <w:i/>
      <w:iCs/>
      <w:sz w:val="18"/>
      <w:szCs w:val="18"/>
    </w:rPr>
  </w:style>
  <w:style w:type="character" w:customStyle="1" w:styleId="Ttulo5Car">
    <w:name w:val="Título 5 Car"/>
    <w:basedOn w:val="Fuentedeprrafopredeter"/>
    <w:link w:val="Ttulo5"/>
    <w:uiPriority w:val="9"/>
    <w:semiHidden/>
    <w:rsid w:val="005A2DD8"/>
    <w:rPr>
      <w:rFonts w:asciiTheme="majorHAnsi" w:eastAsiaTheme="majorEastAsia" w:hAnsiTheme="majorHAnsi" w:cstheme="majorBidi"/>
      <w:color w:val="DF1010" w:themeColor="accent1" w:themeShade="BF"/>
    </w:rPr>
  </w:style>
  <w:style w:type="character" w:customStyle="1" w:styleId="Ttulo6Car">
    <w:name w:val="Título 6 Car"/>
    <w:basedOn w:val="Fuentedeprrafopredeter"/>
    <w:link w:val="Ttulo6"/>
    <w:uiPriority w:val="9"/>
    <w:semiHidden/>
    <w:rsid w:val="005A2DD8"/>
    <w:rPr>
      <w:rFonts w:asciiTheme="majorHAnsi" w:eastAsiaTheme="majorEastAsia" w:hAnsiTheme="majorHAnsi" w:cstheme="majorBidi"/>
      <w:color w:val="940B0B" w:themeColor="accent1" w:themeShade="7F"/>
    </w:rPr>
  </w:style>
  <w:style w:type="character" w:customStyle="1" w:styleId="Ttulo7Car">
    <w:name w:val="Título 7 Car"/>
    <w:basedOn w:val="Fuentedeprrafopredeter"/>
    <w:link w:val="Ttulo7"/>
    <w:uiPriority w:val="9"/>
    <w:semiHidden/>
    <w:rsid w:val="005A2DD8"/>
    <w:rPr>
      <w:rFonts w:asciiTheme="majorHAnsi" w:eastAsiaTheme="majorEastAsia" w:hAnsiTheme="majorHAnsi" w:cstheme="majorBidi"/>
      <w:i/>
      <w:iCs/>
      <w:color w:val="940B0B" w:themeColor="accent1" w:themeShade="7F"/>
    </w:rPr>
  </w:style>
  <w:style w:type="character" w:customStyle="1" w:styleId="Ttulo8Car">
    <w:name w:val="Título 8 Car"/>
    <w:basedOn w:val="Fuentedeprrafopredeter"/>
    <w:link w:val="Ttulo8"/>
    <w:uiPriority w:val="9"/>
    <w:semiHidden/>
    <w:rsid w:val="005A2DD8"/>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5A2DD8"/>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5A2DD8"/>
    <w:rPr>
      <w:i/>
      <w:iCs/>
      <w:color w:val="DF1010" w:themeColor="accent1" w:themeShade="BF"/>
    </w:rPr>
  </w:style>
  <w:style w:type="paragraph" w:styleId="Citadestacada">
    <w:name w:val="Intense Quote"/>
    <w:basedOn w:val="Normal"/>
    <w:next w:val="Normal"/>
    <w:link w:val="CitadestacadaC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CitadestacadaCar">
    <w:name w:val="Cita destacada Car"/>
    <w:basedOn w:val="Fuentedeprrafopredeter"/>
    <w:link w:val="Citadestacada"/>
    <w:uiPriority w:val="30"/>
    <w:semiHidden/>
    <w:rsid w:val="005A2DD8"/>
    <w:rPr>
      <w:i/>
      <w:iCs/>
      <w:color w:val="DF1010" w:themeColor="accent1" w:themeShade="BF"/>
    </w:rPr>
  </w:style>
  <w:style w:type="character" w:styleId="Referenciaintensa">
    <w:name w:val="Intense Reference"/>
    <w:basedOn w:val="Fuentedeprrafopredeter"/>
    <w:uiPriority w:val="32"/>
    <w:semiHidden/>
    <w:unhideWhenUsed/>
    <w:qFormat/>
    <w:rsid w:val="005A2DD8"/>
    <w:rPr>
      <w:b/>
      <w:bCs/>
      <w:caps w:val="0"/>
      <w:smallCaps/>
      <w:color w:val="DF1010" w:themeColor="accent1" w:themeShade="BF"/>
      <w:spacing w:val="5"/>
    </w:rPr>
  </w:style>
  <w:style w:type="paragraph" w:styleId="Textodebloque">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Hipervnculovisitado">
    <w:name w:val="FollowedHyperlink"/>
    <w:basedOn w:val="Fuentedeprrafopredeter"/>
    <w:uiPriority w:val="99"/>
    <w:semiHidden/>
    <w:unhideWhenUsed/>
    <w:rsid w:val="005A2DD8"/>
    <w:rPr>
      <w:color w:val="7B4968" w:themeColor="accent5" w:themeShade="BF"/>
      <w:u w:val="single"/>
    </w:rPr>
  </w:style>
  <w:style w:type="character" w:styleId="Hipervnculo">
    <w:name w:val="Hyperlink"/>
    <w:basedOn w:val="Fuentedeprrafopredeter"/>
    <w:uiPriority w:val="99"/>
    <w:semiHidden/>
    <w:unhideWhenUsed/>
    <w:rsid w:val="005A2DD8"/>
    <w:rPr>
      <w:color w:val="295A66" w:themeColor="accent4" w:themeShade="80"/>
      <w:u w:val="single"/>
    </w:rPr>
  </w:style>
  <w:style w:type="character" w:customStyle="1" w:styleId="Mencinnoresuelta1">
    <w:name w:val="Mención no resuelta 1"/>
    <w:basedOn w:val="Fuentedeprrafopredeter"/>
    <w:uiPriority w:val="99"/>
    <w:semiHidden/>
    <w:unhideWhenUsed/>
    <w:rsid w:val="005A2DD8"/>
    <w:rPr>
      <w:color w:val="595959" w:themeColor="text1" w:themeTint="A6"/>
      <w:shd w:val="clear" w:color="auto" w:fill="E1DFDD"/>
    </w:rPr>
  </w:style>
  <w:style w:type="paragraph" w:styleId="Textodeglobo">
    <w:name w:val="Balloon Text"/>
    <w:basedOn w:val="Normal"/>
    <w:link w:val="TextodegloboCar"/>
    <w:uiPriority w:val="99"/>
    <w:semiHidden/>
    <w:unhideWhenUsed/>
    <w:rsid w:val="00042A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2AD8"/>
    <w:rPr>
      <w:rFonts w:ascii="Segoe UI" w:hAnsi="Segoe UI" w:cs="Segoe UI"/>
      <w:sz w:val="18"/>
      <w:szCs w:val="18"/>
    </w:rPr>
  </w:style>
  <w:style w:type="table" w:styleId="Tablanormal2">
    <w:name w:val="Plain Table 2"/>
    <w:basedOn w:val="Tablanormal"/>
    <w:uiPriority w:val="42"/>
    <w:rsid w:val="006072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1">
    <w:name w:val="Grid Table 4 Accent 1"/>
    <w:basedOn w:val="Tablanormal"/>
    <w:uiPriority w:val="49"/>
    <w:rsid w:val="0060725A"/>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e\AppData\Roaming\Microsoft\Plantillas\Declaraci&#243;n%20de%20trabajo%20(dise&#241;o%20ro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D9F455BDDD49FA9C0A9FD02741327D"/>
        <w:category>
          <w:name w:val="General"/>
          <w:gallery w:val="placeholder"/>
        </w:category>
        <w:types>
          <w:type w:val="bbPlcHdr"/>
        </w:types>
        <w:behaviors>
          <w:behavior w:val="content"/>
        </w:behaviors>
        <w:guid w:val="{A77AE47D-D3E1-434F-92C0-BA2047457B74}"/>
      </w:docPartPr>
      <w:docPartBody>
        <w:p w:rsidR="009A7437" w:rsidRDefault="00374E03">
          <w:pPr>
            <w:pStyle w:val="D0D9F455BDDD49FA9C0A9FD02741327D"/>
          </w:pPr>
          <w:r w:rsidRPr="0024661D">
            <w:rPr>
              <w:lang w:bidi="es-ES"/>
            </w:rPr>
            <w:t>Nombre de la compañía</w:t>
          </w:r>
        </w:p>
      </w:docPartBody>
    </w:docPart>
    <w:docPart>
      <w:docPartPr>
        <w:name w:val="AF0332571E3C4FEC8217E6AF61804FEA"/>
        <w:category>
          <w:name w:val="General"/>
          <w:gallery w:val="placeholder"/>
        </w:category>
        <w:types>
          <w:type w:val="bbPlcHdr"/>
        </w:types>
        <w:behaviors>
          <w:behavior w:val="content"/>
        </w:behaviors>
        <w:guid w:val="{F2D28223-4AE7-48B4-9101-819744CC47FF}"/>
      </w:docPartPr>
      <w:docPartBody>
        <w:p w:rsidR="009A7437" w:rsidRDefault="00374E03">
          <w:pPr>
            <w:pStyle w:val="AF0332571E3C4FEC8217E6AF61804FEA"/>
          </w:pPr>
          <w:r w:rsidRPr="0024661D">
            <w:rPr>
              <w:lang w:bidi="es-ES"/>
            </w:rPr>
            <w:t>Dirección de la compañía</w:t>
          </w:r>
        </w:p>
      </w:docPartBody>
    </w:docPart>
    <w:docPart>
      <w:docPartPr>
        <w:name w:val="42984A7080244512BD7C29ED3340C8B1"/>
        <w:category>
          <w:name w:val="General"/>
          <w:gallery w:val="placeholder"/>
        </w:category>
        <w:types>
          <w:type w:val="bbPlcHdr"/>
        </w:types>
        <w:behaviors>
          <w:behavior w:val="content"/>
        </w:behaviors>
        <w:guid w:val="{0AE06E34-BB9E-4967-AC16-7395605695FE}"/>
      </w:docPartPr>
      <w:docPartBody>
        <w:p w:rsidR="009A7437" w:rsidRDefault="00374E03">
          <w:pPr>
            <w:pStyle w:val="42984A7080244512BD7C29ED3340C8B1"/>
          </w:pPr>
          <w:r w:rsidRPr="0024661D">
            <w:rPr>
              <w:lang w:bidi="es-ES"/>
            </w:rPr>
            <w:t>Ciudad, provincia y código postal</w:t>
          </w:r>
        </w:p>
      </w:docPartBody>
    </w:docPart>
    <w:docPart>
      <w:docPartPr>
        <w:name w:val="64F98D530553449DA40E0B0B47EE133F"/>
        <w:category>
          <w:name w:val="General"/>
          <w:gallery w:val="placeholder"/>
        </w:category>
        <w:types>
          <w:type w:val="bbPlcHdr"/>
        </w:types>
        <w:behaviors>
          <w:behavior w:val="content"/>
        </w:behaviors>
        <w:guid w:val="{537B8298-4DE5-4BDF-BF34-A39848287742}"/>
      </w:docPartPr>
      <w:docPartBody>
        <w:p w:rsidR="009A7437" w:rsidRDefault="00374E03">
          <w:pPr>
            <w:pStyle w:val="64F98D530553449DA40E0B0B47EE133F"/>
          </w:pPr>
          <w:r w:rsidRPr="0024661D">
            <w:rPr>
              <w:lang w:bidi="es-ES"/>
            </w:rPr>
            <w:t>Plazo de ejecución</w:t>
          </w:r>
        </w:p>
      </w:docPartBody>
    </w:docPart>
    <w:docPart>
      <w:docPartPr>
        <w:name w:val="DFCA7213B891422491D78C61195C85C8"/>
        <w:category>
          <w:name w:val="General"/>
          <w:gallery w:val="placeholder"/>
        </w:category>
        <w:types>
          <w:type w:val="bbPlcHdr"/>
        </w:types>
        <w:behaviors>
          <w:behavior w:val="content"/>
        </w:behaviors>
        <w:guid w:val="{E6D6A7D3-2719-4AFF-8FBD-DA30C288C662}"/>
      </w:docPartPr>
      <w:docPartBody>
        <w:p w:rsidR="009A7437" w:rsidRDefault="00374E03">
          <w:pPr>
            <w:pStyle w:val="DFCA7213B891422491D78C61195C85C8"/>
          </w:pPr>
          <w:r w:rsidRPr="0024661D">
            <w:rPr>
              <w:lang w:bidi="es-ES"/>
            </w:rPr>
            <w:t>Los servicios tendrán que iniciarse el</w:t>
          </w:r>
        </w:p>
      </w:docPartBody>
    </w:docPart>
    <w:docPart>
      <w:docPartPr>
        <w:name w:val="90D0FD1228C34883AE7F50AC3B6B054D"/>
        <w:category>
          <w:name w:val="General"/>
          <w:gallery w:val="placeholder"/>
        </w:category>
        <w:types>
          <w:type w:val="bbPlcHdr"/>
        </w:types>
        <w:behaviors>
          <w:behavior w:val="content"/>
        </w:behaviors>
        <w:guid w:val="{E2103008-60D6-4F70-BB1C-5A2F6C102626}"/>
      </w:docPartPr>
      <w:docPartBody>
        <w:p w:rsidR="009A7437" w:rsidRDefault="00374E03">
          <w:pPr>
            <w:pStyle w:val="90D0FD1228C34883AE7F50AC3B6B054D"/>
          </w:pPr>
          <w:r w:rsidRPr="0024661D">
            <w:rPr>
              <w:lang w:bidi="es-ES"/>
            </w:rPr>
            <w:t>Título:</w:t>
          </w:r>
        </w:p>
      </w:docPartBody>
    </w:docPart>
    <w:docPart>
      <w:docPartPr>
        <w:name w:val="7E93F31E09CE45338DF0B083C550F355"/>
        <w:category>
          <w:name w:val="General"/>
          <w:gallery w:val="placeholder"/>
        </w:category>
        <w:types>
          <w:type w:val="bbPlcHdr"/>
        </w:types>
        <w:behaviors>
          <w:behavior w:val="content"/>
        </w:behaviors>
        <w:guid w:val="{4C80076D-BEA5-4D16-91CF-CA1C2E6ACD16}"/>
      </w:docPartPr>
      <w:docPartBody>
        <w:p w:rsidR="009A7437" w:rsidRDefault="00374E03">
          <w:pPr>
            <w:pStyle w:val="7E93F31E09CE45338DF0B083C550F355"/>
          </w:pPr>
          <w:r w:rsidRPr="0024661D">
            <w:rPr>
              <w:lang w:bidi="es-ES"/>
            </w:rPr>
            <w:t>Título:</w:t>
          </w:r>
        </w:p>
      </w:docPartBody>
    </w:docPart>
    <w:docPart>
      <w:docPartPr>
        <w:name w:val="9D24D1FBCEE24556AF4D090D97075EF4"/>
        <w:category>
          <w:name w:val="General"/>
          <w:gallery w:val="placeholder"/>
        </w:category>
        <w:types>
          <w:type w:val="bbPlcHdr"/>
        </w:types>
        <w:behaviors>
          <w:behavior w:val="content"/>
        </w:behaviors>
        <w:guid w:val="{855FE792-12C5-4AC5-AC5E-E725112F29C2}"/>
      </w:docPartPr>
      <w:docPartBody>
        <w:p w:rsidR="009A7437" w:rsidRDefault="00374E03">
          <w:pPr>
            <w:pStyle w:val="9D24D1FBCEE24556AF4D090D97075EF4"/>
          </w:pPr>
          <w:r w:rsidRPr="009F1C27">
            <w:rPr>
              <w:rStyle w:val="Textodelmarcadordeposicin"/>
            </w:rPr>
            <w:t>Click or tap here to enter text.</w:t>
          </w:r>
        </w:p>
      </w:docPartBody>
    </w:docPart>
    <w:docPart>
      <w:docPartPr>
        <w:name w:val="B310491E12D14617AC0550E4FC8BEB4B"/>
        <w:category>
          <w:name w:val="General"/>
          <w:gallery w:val="placeholder"/>
        </w:category>
        <w:types>
          <w:type w:val="bbPlcHdr"/>
        </w:types>
        <w:behaviors>
          <w:behavior w:val="content"/>
        </w:behaviors>
        <w:guid w:val="{C01D1893-DF9D-47F0-8714-D9F1F6FF7F67}"/>
      </w:docPartPr>
      <w:docPartBody>
        <w:p w:rsidR="009A7437" w:rsidRDefault="009F3906" w:rsidP="009F3906">
          <w:pPr>
            <w:pStyle w:val="B310491E12D14617AC0550E4FC8BEB4B"/>
          </w:pPr>
          <w:r w:rsidRPr="0024661D">
            <w:rPr>
              <w:lang w:bidi="es-ES"/>
            </w:rPr>
            <w:t>Programación de comisiones</w:t>
          </w:r>
        </w:p>
      </w:docPartBody>
    </w:docPart>
    <w:docPart>
      <w:docPartPr>
        <w:name w:val="CA73C4A67C1147208BC3A8AF7C952D46"/>
        <w:category>
          <w:name w:val="General"/>
          <w:gallery w:val="placeholder"/>
        </w:category>
        <w:types>
          <w:type w:val="bbPlcHdr"/>
        </w:types>
        <w:behaviors>
          <w:behavior w:val="content"/>
        </w:behaviors>
        <w:guid w:val="{5D8177BD-78B6-4087-8052-52047F146777}"/>
      </w:docPartPr>
      <w:docPartBody>
        <w:p w:rsidR="009A7437" w:rsidRDefault="009F3906" w:rsidP="009F3906">
          <w:pPr>
            <w:pStyle w:val="CA73C4A67C1147208BC3A8AF7C952D46"/>
          </w:pPr>
          <w:r w:rsidRPr="0024661D">
            <w:rPr>
              <w:lang w:bidi="es-ES"/>
            </w:rPr>
            <w:t>Esta obligación tendrá como factores base el Tiempo y los Materiales. El valor total de los servicios conforme a este SOW no superará los</w:t>
          </w:r>
        </w:p>
      </w:docPartBody>
    </w:docPart>
    <w:docPart>
      <w:docPartPr>
        <w:name w:val="327D30927A574656A9979973CBD62072"/>
        <w:category>
          <w:name w:val="General"/>
          <w:gallery w:val="placeholder"/>
        </w:category>
        <w:types>
          <w:type w:val="bbPlcHdr"/>
        </w:types>
        <w:behaviors>
          <w:behavior w:val="content"/>
        </w:behaviors>
        <w:guid w:val="{999D43AF-E811-4A10-9F3D-7BA86A11D684}"/>
      </w:docPartPr>
      <w:docPartBody>
        <w:p w:rsidR="009A7437" w:rsidRDefault="009F3906" w:rsidP="009F3906">
          <w:pPr>
            <w:pStyle w:val="327D30927A574656A9979973CBD62072"/>
          </w:pPr>
          <w:r w:rsidRPr="0024661D">
            <w:rPr>
              <w:rStyle w:val="Textodelmarcadordeposicin"/>
              <w:lang w:bidi="es-ES"/>
            </w:rPr>
            <w:t xml:space="preserve">000 </w:t>
          </w:r>
          <w:r w:rsidRPr="00305084">
            <w:rPr>
              <w:rStyle w:val="Textodelmarcadordeposicin"/>
              <w:lang w:bidi="es-ES"/>
            </w:rPr>
            <w:t>€</w:t>
          </w:r>
        </w:p>
      </w:docPartBody>
    </w:docPart>
    <w:docPart>
      <w:docPartPr>
        <w:name w:val="945930CCFC114C12908FE7911E50B894"/>
        <w:category>
          <w:name w:val="General"/>
          <w:gallery w:val="placeholder"/>
        </w:category>
        <w:types>
          <w:type w:val="bbPlcHdr"/>
        </w:types>
        <w:behaviors>
          <w:behavior w:val="content"/>
        </w:behaviors>
        <w:guid w:val="{DD88BEF7-19C1-4C21-8D70-DD1C76CE32A7}"/>
      </w:docPartPr>
      <w:docPartBody>
        <w:p w:rsidR="00000000" w:rsidRDefault="0082381D" w:rsidP="0082381D">
          <w:pPr>
            <w:pStyle w:val="945930CCFC114C12908FE7911E50B894"/>
          </w:pPr>
          <w:r w:rsidRPr="0024661D">
            <w:rPr>
              <w:lang w:bidi="es-ES"/>
            </w:rPr>
            <w:t>Fecha</w:t>
          </w:r>
        </w:p>
      </w:docPartBody>
    </w:docPart>
    <w:docPart>
      <w:docPartPr>
        <w:name w:val="CDB4EFFF97914A24851D8DE1F71D913C"/>
        <w:category>
          <w:name w:val="General"/>
          <w:gallery w:val="placeholder"/>
        </w:category>
        <w:types>
          <w:type w:val="bbPlcHdr"/>
        </w:types>
        <w:behaviors>
          <w:behavior w:val="content"/>
        </w:behaviors>
        <w:guid w:val="{7CD05CFE-882A-43C8-9B19-69FCA8B0546B}"/>
      </w:docPartPr>
      <w:docPartBody>
        <w:p w:rsidR="00000000" w:rsidRDefault="0082381D" w:rsidP="0082381D">
          <w:pPr>
            <w:pStyle w:val="CDB4EFFF97914A24851D8DE1F71D913C"/>
          </w:pPr>
          <w:r w:rsidRPr="0024661D">
            <w:rPr>
              <w:lang w:bidi="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06"/>
    <w:rsid w:val="00374E03"/>
    <w:rsid w:val="00454829"/>
    <w:rsid w:val="004D3367"/>
    <w:rsid w:val="0082381D"/>
    <w:rsid w:val="009A7437"/>
    <w:rsid w:val="009F39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D9F455BDDD49FA9C0A9FD02741327D">
    <w:name w:val="D0D9F455BDDD49FA9C0A9FD02741327D"/>
  </w:style>
  <w:style w:type="paragraph" w:customStyle="1" w:styleId="AF0332571E3C4FEC8217E6AF61804FEA">
    <w:name w:val="AF0332571E3C4FEC8217E6AF61804FEA"/>
  </w:style>
  <w:style w:type="paragraph" w:customStyle="1" w:styleId="42984A7080244512BD7C29ED3340C8B1">
    <w:name w:val="42984A7080244512BD7C29ED3340C8B1"/>
  </w:style>
  <w:style w:type="paragraph" w:customStyle="1" w:styleId="CC553E03EED9438F9C7D12DCF8F22568">
    <w:name w:val="CC553E03EED9438F9C7D12DCF8F22568"/>
  </w:style>
  <w:style w:type="character" w:styleId="Textodelmarcadordeposicin">
    <w:name w:val="Placeholder Text"/>
    <w:basedOn w:val="Fuentedeprrafopredeter"/>
    <w:uiPriority w:val="99"/>
    <w:semiHidden/>
    <w:rsid w:val="009F3906"/>
    <w:rPr>
      <w:color w:val="2E74B5" w:themeColor="accent1" w:themeShade="BF"/>
    </w:rPr>
  </w:style>
  <w:style w:type="paragraph" w:customStyle="1" w:styleId="B91AF81054084066B8A087FF2D0EB6FF">
    <w:name w:val="B91AF81054084066B8A087FF2D0EB6FF"/>
  </w:style>
  <w:style w:type="paragraph" w:customStyle="1" w:styleId="446E7C33B1D34FA596615CC22129C567">
    <w:name w:val="446E7C33B1D34FA596615CC22129C567"/>
  </w:style>
  <w:style w:type="paragraph" w:customStyle="1" w:styleId="AE991FC0E1824EF39DA7B85D0562680C">
    <w:name w:val="AE991FC0E1824EF39DA7B85D0562680C"/>
  </w:style>
  <w:style w:type="paragraph" w:customStyle="1" w:styleId="1F483B8840B64A6F8C92D36054536815">
    <w:name w:val="1F483B8840B64A6F8C92D36054536815"/>
  </w:style>
  <w:style w:type="paragraph" w:customStyle="1" w:styleId="3F59F58BB2A340BF8F9730B47DA05480">
    <w:name w:val="3F59F58BB2A340BF8F9730B47DA05480"/>
  </w:style>
  <w:style w:type="paragraph" w:customStyle="1" w:styleId="402D21011513479C940CDD144A2B0BA3">
    <w:name w:val="402D21011513479C940CDD144A2B0BA3"/>
  </w:style>
  <w:style w:type="paragraph" w:customStyle="1" w:styleId="6F06F93CF79346739A511AD16A78CFF4">
    <w:name w:val="6F06F93CF79346739A511AD16A78CFF4"/>
  </w:style>
  <w:style w:type="paragraph" w:customStyle="1" w:styleId="7C3D80909D4940DAA204E9608C8FC2B2">
    <w:name w:val="7C3D80909D4940DAA204E9608C8FC2B2"/>
  </w:style>
  <w:style w:type="paragraph" w:customStyle="1" w:styleId="A9FB6C40EBB8458E9FA405516B4A43D7">
    <w:name w:val="A9FB6C40EBB8458E9FA405516B4A43D7"/>
  </w:style>
  <w:style w:type="paragraph" w:customStyle="1" w:styleId="5C8841F91A4D4057B295C77BB737EFE4">
    <w:name w:val="5C8841F91A4D4057B295C77BB737EFE4"/>
  </w:style>
  <w:style w:type="paragraph" w:customStyle="1" w:styleId="B56DECD35A88499C8343606BD1A91FA3">
    <w:name w:val="B56DECD35A88499C8343606BD1A91FA3"/>
  </w:style>
  <w:style w:type="paragraph" w:customStyle="1" w:styleId="5E387C8048D449DDBFD6832C75C8DEA5">
    <w:name w:val="5E387C8048D449DDBFD6832C75C8DEA5"/>
  </w:style>
  <w:style w:type="paragraph" w:customStyle="1" w:styleId="Textodesugerencia">
    <w:name w:val="Texto de sugerencia"/>
    <w:basedOn w:val="Normal"/>
    <w:uiPriority w:val="99"/>
    <w:semiHidden/>
    <w:pPr>
      <w:spacing w:before="160" w:line="264" w:lineRule="auto"/>
      <w:ind w:right="576"/>
    </w:pPr>
    <w:rPr>
      <w:rFonts w:asciiTheme="majorHAnsi" w:eastAsiaTheme="majorEastAsia" w:hAnsiTheme="majorHAnsi" w:cstheme="majorBidi"/>
      <w:i/>
      <w:iCs/>
      <w:color w:val="44546A" w:themeColor="text2"/>
      <w:sz w:val="16"/>
      <w:szCs w:val="16"/>
      <w:lang w:val="es-ES" w:eastAsia="ja-JP"/>
    </w:rPr>
  </w:style>
  <w:style w:type="paragraph" w:customStyle="1" w:styleId="C85764C2DDCC4CFD9FC0888A397D2EBF">
    <w:name w:val="C85764C2DDCC4CFD9FC0888A397D2EBF"/>
  </w:style>
  <w:style w:type="paragraph" w:customStyle="1" w:styleId="B80DDA3DC6D14449A4C53F7FF30299E7">
    <w:name w:val="B80DDA3DC6D14449A4C53F7FF30299E7"/>
  </w:style>
  <w:style w:type="paragraph" w:customStyle="1" w:styleId="A9380C845FAC465499AAC29BEEB58640">
    <w:name w:val="A9380C845FAC465499AAC29BEEB58640"/>
  </w:style>
  <w:style w:type="paragraph" w:customStyle="1" w:styleId="4E892FF10F554E48B417784771C3F611">
    <w:name w:val="4E892FF10F554E48B417784771C3F611"/>
  </w:style>
  <w:style w:type="paragraph" w:customStyle="1" w:styleId="470615E3AB084D4997656581FD198666">
    <w:name w:val="470615E3AB084D4997656581FD198666"/>
  </w:style>
  <w:style w:type="paragraph" w:customStyle="1" w:styleId="809123FBE227493AA7314CF9B696D5DB">
    <w:name w:val="809123FBE227493AA7314CF9B696D5DB"/>
  </w:style>
  <w:style w:type="paragraph" w:customStyle="1" w:styleId="8FBF64D393D7490A93F04D04DAE442A1">
    <w:name w:val="8FBF64D393D7490A93F04D04DAE442A1"/>
  </w:style>
  <w:style w:type="paragraph" w:customStyle="1" w:styleId="7FCA2B7390914204B20677EE861FF28F">
    <w:name w:val="7FCA2B7390914204B20677EE861FF28F"/>
  </w:style>
  <w:style w:type="paragraph" w:customStyle="1" w:styleId="928D4D174AA74B8095F914629382D0F6">
    <w:name w:val="928D4D174AA74B8095F914629382D0F6"/>
  </w:style>
  <w:style w:type="paragraph" w:customStyle="1" w:styleId="D00C4D21BE72498E8CF371C12101F1EB">
    <w:name w:val="D00C4D21BE72498E8CF371C12101F1EB"/>
  </w:style>
  <w:style w:type="paragraph" w:customStyle="1" w:styleId="F9A62F2A000C4D28B76E552659B11A8F">
    <w:name w:val="F9A62F2A000C4D28B76E552659B11A8F"/>
  </w:style>
  <w:style w:type="paragraph" w:customStyle="1" w:styleId="2456F287AFC04C1F8FC71C5194DF2198">
    <w:name w:val="2456F287AFC04C1F8FC71C5194DF2198"/>
  </w:style>
  <w:style w:type="paragraph" w:customStyle="1" w:styleId="57DB464B956D47D485AB55323E875F2B">
    <w:name w:val="57DB464B956D47D485AB55323E875F2B"/>
  </w:style>
  <w:style w:type="paragraph" w:customStyle="1" w:styleId="64F98D530553449DA40E0B0B47EE133F">
    <w:name w:val="64F98D530553449DA40E0B0B47EE133F"/>
  </w:style>
  <w:style w:type="paragraph" w:customStyle="1" w:styleId="DFCA7213B891422491D78C61195C85C8">
    <w:name w:val="DFCA7213B891422491D78C61195C85C8"/>
  </w:style>
  <w:style w:type="paragraph" w:customStyle="1" w:styleId="E2F3AD0EF87E48A1956B3D868ABF03AF">
    <w:name w:val="E2F3AD0EF87E48A1956B3D868ABF03AF"/>
  </w:style>
  <w:style w:type="paragraph" w:customStyle="1" w:styleId="B99E3527EED94B13B760DE8DF0278D89">
    <w:name w:val="B99E3527EED94B13B760DE8DF0278D89"/>
  </w:style>
  <w:style w:type="paragraph" w:customStyle="1" w:styleId="04905793F19241FEAC2DD822C2B98A89">
    <w:name w:val="04905793F19241FEAC2DD822C2B98A89"/>
  </w:style>
  <w:style w:type="paragraph" w:customStyle="1" w:styleId="F44B3B93E649456C8A11BCB464901DEB">
    <w:name w:val="F44B3B93E649456C8A11BCB464901DEB"/>
  </w:style>
  <w:style w:type="paragraph" w:customStyle="1" w:styleId="8056DB5BA5FC4ADD9D549BE5EDD92E34">
    <w:name w:val="8056DB5BA5FC4ADD9D549BE5EDD92E34"/>
  </w:style>
  <w:style w:type="paragraph" w:customStyle="1" w:styleId="0EDF590785044190A5E6AD5817A70DD2">
    <w:name w:val="0EDF590785044190A5E6AD5817A70DD2"/>
  </w:style>
  <w:style w:type="paragraph" w:customStyle="1" w:styleId="E14F0F681AF34700984796FF2B2F93C9">
    <w:name w:val="E14F0F681AF34700984796FF2B2F93C9"/>
  </w:style>
  <w:style w:type="paragraph" w:customStyle="1" w:styleId="A1AB298EDA814C75B3E98769CB40EC11">
    <w:name w:val="A1AB298EDA814C75B3E98769CB40EC11"/>
  </w:style>
  <w:style w:type="paragraph" w:customStyle="1" w:styleId="93554C4CDD9B43A09D2AE048BE74E458">
    <w:name w:val="93554C4CDD9B43A09D2AE048BE74E458"/>
  </w:style>
  <w:style w:type="paragraph" w:customStyle="1" w:styleId="ED2BAFB1743C400394FD53BB9EEA92A1">
    <w:name w:val="ED2BAFB1743C400394FD53BB9EEA92A1"/>
  </w:style>
  <w:style w:type="paragraph" w:customStyle="1" w:styleId="B86CDBC5FBFE495EA0E6FC50CB2851C9">
    <w:name w:val="B86CDBC5FBFE495EA0E6FC50CB2851C9"/>
  </w:style>
  <w:style w:type="paragraph" w:customStyle="1" w:styleId="E4F86E630EAC4D5AB58D965602AD26B3">
    <w:name w:val="E4F86E630EAC4D5AB58D965602AD26B3"/>
  </w:style>
  <w:style w:type="paragraph" w:customStyle="1" w:styleId="D98A500AB7FF4FE9860F502DBE1F3126">
    <w:name w:val="D98A500AB7FF4FE9860F502DBE1F3126"/>
  </w:style>
  <w:style w:type="paragraph" w:customStyle="1" w:styleId="10B9FDD02A0C49FD8BBFB32F26143D9D">
    <w:name w:val="10B9FDD02A0C49FD8BBFB32F26143D9D"/>
  </w:style>
  <w:style w:type="paragraph" w:customStyle="1" w:styleId="E0E105FF8D024BD3A9B5261C5823654C">
    <w:name w:val="E0E105FF8D024BD3A9B5261C5823654C"/>
  </w:style>
  <w:style w:type="paragraph" w:customStyle="1" w:styleId="D75D5E9075864739BA23926584ED8BB9">
    <w:name w:val="D75D5E9075864739BA23926584ED8BB9"/>
  </w:style>
  <w:style w:type="paragraph" w:customStyle="1" w:styleId="7965674C35FD4CF082BCDCA50082FFFF">
    <w:name w:val="7965674C35FD4CF082BCDCA50082FFFF"/>
  </w:style>
  <w:style w:type="paragraph" w:customStyle="1" w:styleId="C5E28918D02C43DD947A44DB4F1E7367">
    <w:name w:val="C5E28918D02C43DD947A44DB4F1E7367"/>
  </w:style>
  <w:style w:type="paragraph" w:customStyle="1" w:styleId="A1B5C4645ECF442B8314FF7C927EDE37">
    <w:name w:val="A1B5C4645ECF442B8314FF7C927EDE37"/>
  </w:style>
  <w:style w:type="paragraph" w:customStyle="1" w:styleId="CDF15D62291740019BB02BDD14D447F9">
    <w:name w:val="CDF15D62291740019BB02BDD14D447F9"/>
  </w:style>
  <w:style w:type="paragraph" w:customStyle="1" w:styleId="D2401927FE754F6B892FC83B1CE30165">
    <w:name w:val="D2401927FE754F6B892FC83B1CE30165"/>
  </w:style>
  <w:style w:type="paragraph" w:customStyle="1" w:styleId="8FDF56777D114EED89973BAAFEE27A02">
    <w:name w:val="8FDF56777D114EED89973BAAFEE27A02"/>
  </w:style>
  <w:style w:type="paragraph" w:customStyle="1" w:styleId="6013A60720C246D98589481CB54AB48A">
    <w:name w:val="6013A60720C246D98589481CB54AB48A"/>
  </w:style>
  <w:style w:type="paragraph" w:customStyle="1" w:styleId="7F02D84D2C0D44F19264ACF1A1CC0C49">
    <w:name w:val="7F02D84D2C0D44F19264ACF1A1CC0C49"/>
  </w:style>
  <w:style w:type="paragraph" w:customStyle="1" w:styleId="3933F327D31F4D759026E0C11E243798">
    <w:name w:val="3933F327D31F4D759026E0C11E243798"/>
  </w:style>
  <w:style w:type="paragraph" w:customStyle="1" w:styleId="0E43FE05CA9646C38CFF9D27BD936496">
    <w:name w:val="0E43FE05CA9646C38CFF9D27BD936496"/>
  </w:style>
  <w:style w:type="paragraph" w:customStyle="1" w:styleId="4FCC5B0B94324448B9DD7BCE8DABD91B">
    <w:name w:val="4FCC5B0B94324448B9DD7BCE8DABD91B"/>
  </w:style>
  <w:style w:type="paragraph" w:customStyle="1" w:styleId="49CE7016FACF480DB0A71CCE25EF8A45">
    <w:name w:val="49CE7016FACF480DB0A71CCE25EF8A45"/>
  </w:style>
  <w:style w:type="paragraph" w:customStyle="1" w:styleId="9D9834F798D14BA08A359F04753E9406">
    <w:name w:val="9D9834F798D14BA08A359F04753E9406"/>
  </w:style>
  <w:style w:type="paragraph" w:customStyle="1" w:styleId="8B3EFE65D5F047E3ACCA90868B00B4D5">
    <w:name w:val="8B3EFE65D5F047E3ACCA90868B00B4D5"/>
  </w:style>
  <w:style w:type="paragraph" w:customStyle="1" w:styleId="B65AD25088B84CC0817BD907D7F4B341">
    <w:name w:val="B65AD25088B84CC0817BD907D7F4B341"/>
  </w:style>
  <w:style w:type="paragraph" w:customStyle="1" w:styleId="37B671B91BE9441ABDECC9FA32BA09B0">
    <w:name w:val="37B671B91BE9441ABDECC9FA32BA09B0"/>
  </w:style>
  <w:style w:type="paragraph" w:customStyle="1" w:styleId="76DAE302CE3C4F3F9686FEDB2DF619FA">
    <w:name w:val="76DAE302CE3C4F3F9686FEDB2DF619FA"/>
  </w:style>
  <w:style w:type="paragraph" w:customStyle="1" w:styleId="8C964A1D7BF44675BC2773073FE684CA">
    <w:name w:val="8C964A1D7BF44675BC2773073FE684CA"/>
  </w:style>
  <w:style w:type="paragraph" w:customStyle="1" w:styleId="F0ED256A63DB45C9AD4402D80B83E4D0">
    <w:name w:val="F0ED256A63DB45C9AD4402D80B83E4D0"/>
  </w:style>
  <w:style w:type="paragraph" w:customStyle="1" w:styleId="26B8EC8854D6488CABCD26C6B7E8E0A4">
    <w:name w:val="26B8EC8854D6488CABCD26C6B7E8E0A4"/>
  </w:style>
  <w:style w:type="paragraph" w:customStyle="1" w:styleId="1D3D066CC2A5407B8765B3FAE2648105">
    <w:name w:val="1D3D066CC2A5407B8765B3FAE2648105"/>
  </w:style>
  <w:style w:type="paragraph" w:customStyle="1" w:styleId="A41B77E3F38C4BD295FAA268B105E35F">
    <w:name w:val="A41B77E3F38C4BD295FAA268B105E35F"/>
  </w:style>
  <w:style w:type="paragraph" w:customStyle="1" w:styleId="3C71EBC338B24C93A0E7C36D221D0C11">
    <w:name w:val="3C71EBC338B24C93A0E7C36D221D0C11"/>
  </w:style>
  <w:style w:type="paragraph" w:customStyle="1" w:styleId="44E04A45ADB74FB3AA233CCEBA7C9156">
    <w:name w:val="44E04A45ADB74FB3AA233CCEBA7C9156"/>
  </w:style>
  <w:style w:type="paragraph" w:customStyle="1" w:styleId="6D8105E17E4C423DAAC2D0DD6E686E43">
    <w:name w:val="6D8105E17E4C423DAAC2D0DD6E686E43"/>
  </w:style>
  <w:style w:type="paragraph" w:customStyle="1" w:styleId="44FAA768FFB549C79571CD5B5F0D3EC8">
    <w:name w:val="44FAA768FFB549C79571CD5B5F0D3EC8"/>
  </w:style>
  <w:style w:type="paragraph" w:customStyle="1" w:styleId="AA89FB1EDFDE43D08CD1A0629F65B1E2">
    <w:name w:val="AA89FB1EDFDE43D08CD1A0629F65B1E2"/>
  </w:style>
  <w:style w:type="paragraph" w:customStyle="1" w:styleId="CF2879D4E2A24DD4A6A020E8035A30DD">
    <w:name w:val="CF2879D4E2A24DD4A6A020E8035A30DD"/>
  </w:style>
  <w:style w:type="paragraph" w:customStyle="1" w:styleId="0C4E363D60194AD489BCBA02F19C4661">
    <w:name w:val="0C4E363D60194AD489BCBA02F19C4661"/>
  </w:style>
  <w:style w:type="paragraph" w:customStyle="1" w:styleId="E5F84A79995246F88153EC356F3920A1">
    <w:name w:val="E5F84A79995246F88153EC356F3920A1"/>
  </w:style>
  <w:style w:type="paragraph" w:customStyle="1" w:styleId="CE9EBD9418ED420AA8CBF6C70239561E">
    <w:name w:val="CE9EBD9418ED420AA8CBF6C70239561E"/>
  </w:style>
  <w:style w:type="paragraph" w:customStyle="1" w:styleId="B18FE62ED5954853999167529A986DF8">
    <w:name w:val="B18FE62ED5954853999167529A986DF8"/>
  </w:style>
  <w:style w:type="paragraph" w:customStyle="1" w:styleId="4CFCC832966E4F0C986C943AA2B34B0F">
    <w:name w:val="4CFCC832966E4F0C986C943AA2B34B0F"/>
  </w:style>
  <w:style w:type="paragraph" w:customStyle="1" w:styleId="888859C693A444DE91269E31F62EE8B6">
    <w:name w:val="888859C693A444DE91269E31F62EE8B6"/>
  </w:style>
  <w:style w:type="paragraph" w:customStyle="1" w:styleId="27458761136244B0842AEBE520E1EAA5">
    <w:name w:val="27458761136244B0842AEBE520E1EAA5"/>
  </w:style>
  <w:style w:type="paragraph" w:customStyle="1" w:styleId="297BE70A7AF84D9DA8C454ACD356FA17">
    <w:name w:val="297BE70A7AF84D9DA8C454ACD356FA17"/>
  </w:style>
  <w:style w:type="paragraph" w:customStyle="1" w:styleId="66973A4FA2374B2FA384AD87A5F1F2F0">
    <w:name w:val="66973A4FA2374B2FA384AD87A5F1F2F0"/>
  </w:style>
  <w:style w:type="paragraph" w:customStyle="1" w:styleId="E678EDB08BAE45299948AFBD6DDFE0AA">
    <w:name w:val="E678EDB08BAE45299948AFBD6DDFE0AA"/>
  </w:style>
  <w:style w:type="paragraph" w:customStyle="1" w:styleId="E3FEDDB9405840EAB2DF8B6F3A5AC11E">
    <w:name w:val="E3FEDDB9405840EAB2DF8B6F3A5AC11E"/>
  </w:style>
  <w:style w:type="paragraph" w:customStyle="1" w:styleId="BDACB47D27654CB58B7FB0E2A57C148D">
    <w:name w:val="BDACB47D27654CB58B7FB0E2A57C148D"/>
  </w:style>
  <w:style w:type="paragraph" w:customStyle="1" w:styleId="AC53449FD6B8472689C90B6B63A9B3AB">
    <w:name w:val="AC53449FD6B8472689C90B6B63A9B3AB"/>
  </w:style>
  <w:style w:type="paragraph" w:customStyle="1" w:styleId="5F355C61164D4971B5C816D5CBA913A4">
    <w:name w:val="5F355C61164D4971B5C816D5CBA913A4"/>
  </w:style>
  <w:style w:type="paragraph" w:customStyle="1" w:styleId="10B6ED071652482BB4D0B43FFB5E75E8">
    <w:name w:val="10B6ED071652482BB4D0B43FFB5E75E8"/>
  </w:style>
  <w:style w:type="paragraph" w:customStyle="1" w:styleId="67D39FD26A5C4563BB1D93FC824108E9">
    <w:name w:val="67D39FD26A5C4563BB1D93FC824108E9"/>
  </w:style>
  <w:style w:type="paragraph" w:customStyle="1" w:styleId="F00D2E210BB648D38A52A9B8613C8B95">
    <w:name w:val="F00D2E210BB648D38A52A9B8613C8B95"/>
  </w:style>
  <w:style w:type="character" w:styleId="Textoennegrita">
    <w:name w:val="Strong"/>
    <w:basedOn w:val="Fuentedeprrafopredeter"/>
    <w:uiPriority w:val="10"/>
    <w:unhideWhenUsed/>
    <w:qFormat/>
    <w:rPr>
      <w:b/>
      <w:bCs/>
    </w:rPr>
  </w:style>
  <w:style w:type="paragraph" w:customStyle="1" w:styleId="6B70E8E543314781B4508960E9BB0EEA">
    <w:name w:val="6B70E8E543314781B4508960E9BB0EEA"/>
  </w:style>
  <w:style w:type="paragraph" w:customStyle="1" w:styleId="93B2A7F006C1426087F1B9184AC01752">
    <w:name w:val="93B2A7F006C1426087F1B9184AC01752"/>
  </w:style>
  <w:style w:type="paragraph" w:customStyle="1" w:styleId="CC08B4925C2B463DBCB619CFF8209574">
    <w:name w:val="CC08B4925C2B463DBCB619CFF8209574"/>
  </w:style>
  <w:style w:type="paragraph" w:customStyle="1" w:styleId="97066BAD4472453CA92C89A9609C5F5E">
    <w:name w:val="97066BAD4472453CA92C89A9609C5F5E"/>
  </w:style>
  <w:style w:type="paragraph" w:customStyle="1" w:styleId="60C12165D9394B108F8788E3B775C048">
    <w:name w:val="60C12165D9394B108F8788E3B775C048"/>
  </w:style>
  <w:style w:type="paragraph" w:customStyle="1" w:styleId="3D85C8D43C594F54AF28DA725AE234B2">
    <w:name w:val="3D85C8D43C594F54AF28DA725AE234B2"/>
  </w:style>
  <w:style w:type="paragraph" w:customStyle="1" w:styleId="90D0FD1228C34883AE7F50AC3B6B054D">
    <w:name w:val="90D0FD1228C34883AE7F50AC3B6B054D"/>
  </w:style>
  <w:style w:type="paragraph" w:customStyle="1" w:styleId="7E93F31E09CE45338DF0B083C550F355">
    <w:name w:val="7E93F31E09CE45338DF0B083C550F355"/>
  </w:style>
  <w:style w:type="paragraph" w:customStyle="1" w:styleId="9D24D1FBCEE24556AF4D090D97075EF4">
    <w:name w:val="9D24D1FBCEE24556AF4D090D97075EF4"/>
  </w:style>
  <w:style w:type="paragraph" w:customStyle="1" w:styleId="B310491E12D14617AC0550E4FC8BEB4B">
    <w:name w:val="B310491E12D14617AC0550E4FC8BEB4B"/>
    <w:rsid w:val="009F3906"/>
  </w:style>
  <w:style w:type="paragraph" w:customStyle="1" w:styleId="CA73C4A67C1147208BC3A8AF7C952D46">
    <w:name w:val="CA73C4A67C1147208BC3A8AF7C952D46"/>
    <w:rsid w:val="009F3906"/>
  </w:style>
  <w:style w:type="paragraph" w:customStyle="1" w:styleId="327D30927A574656A9979973CBD62072">
    <w:name w:val="327D30927A574656A9979973CBD62072"/>
    <w:rsid w:val="009F3906"/>
  </w:style>
  <w:style w:type="paragraph" w:customStyle="1" w:styleId="FD8B15E5281F4E2E9B37C68E24698C79">
    <w:name w:val="FD8B15E5281F4E2E9B37C68E24698C79"/>
    <w:rsid w:val="009F3906"/>
  </w:style>
  <w:style w:type="paragraph" w:customStyle="1" w:styleId="EC9B0C5CA05B4EAA9D46911584AAFCE0">
    <w:name w:val="EC9B0C5CA05B4EAA9D46911584AAFCE0"/>
    <w:rsid w:val="009F3906"/>
  </w:style>
  <w:style w:type="paragraph" w:customStyle="1" w:styleId="D64225DAA29A4E1F8B284BD8AD56632F">
    <w:name w:val="D64225DAA29A4E1F8B284BD8AD56632F"/>
    <w:rsid w:val="009F3906"/>
  </w:style>
  <w:style w:type="paragraph" w:customStyle="1" w:styleId="FAEDAA3CCCE04CA298D9FF7E1A917645">
    <w:name w:val="FAEDAA3CCCE04CA298D9FF7E1A917645"/>
    <w:rsid w:val="009F3906"/>
  </w:style>
  <w:style w:type="paragraph" w:customStyle="1" w:styleId="95CE088D27CE41C58A3FF86A8BF0F4D9">
    <w:name w:val="95CE088D27CE41C58A3FF86A8BF0F4D9"/>
    <w:rsid w:val="009F3906"/>
  </w:style>
  <w:style w:type="paragraph" w:customStyle="1" w:styleId="3F876E4EE26C4896A4AE13FEC3BF3EEA">
    <w:name w:val="3F876E4EE26C4896A4AE13FEC3BF3EEA"/>
    <w:rsid w:val="009F3906"/>
  </w:style>
  <w:style w:type="paragraph" w:customStyle="1" w:styleId="6AF0588DE23040DAAED59A9F4692B32A">
    <w:name w:val="6AF0588DE23040DAAED59A9F4692B32A"/>
    <w:rsid w:val="009F3906"/>
  </w:style>
  <w:style w:type="paragraph" w:customStyle="1" w:styleId="2EACA6E4E6554EB9BBECF18E4A583E79">
    <w:name w:val="2EACA6E4E6554EB9BBECF18E4A583E79"/>
    <w:rsid w:val="009F3906"/>
  </w:style>
  <w:style w:type="paragraph" w:customStyle="1" w:styleId="15EEFF4CF7D14B6982A5DDBEAE2F6323">
    <w:name w:val="15EEFF4CF7D14B6982A5DDBEAE2F6323"/>
    <w:rsid w:val="009F3906"/>
  </w:style>
  <w:style w:type="paragraph" w:customStyle="1" w:styleId="B04143A99365444BAE8A36528BD7976E">
    <w:name w:val="B04143A99365444BAE8A36528BD7976E"/>
    <w:rsid w:val="009F3906"/>
  </w:style>
  <w:style w:type="paragraph" w:customStyle="1" w:styleId="886DC115B6C3487EAA97FDEC90192E2C">
    <w:name w:val="886DC115B6C3487EAA97FDEC90192E2C"/>
    <w:rsid w:val="009F3906"/>
  </w:style>
  <w:style w:type="paragraph" w:customStyle="1" w:styleId="0BC2147FB8634D198564F530537A331C">
    <w:name w:val="0BC2147FB8634D198564F530537A331C"/>
    <w:rsid w:val="009F3906"/>
  </w:style>
  <w:style w:type="paragraph" w:customStyle="1" w:styleId="7AC065EFC3A64B8D91A85752C3B18BEA">
    <w:name w:val="7AC065EFC3A64B8D91A85752C3B18BEA"/>
    <w:rsid w:val="009F3906"/>
  </w:style>
  <w:style w:type="paragraph" w:customStyle="1" w:styleId="C59FAF2BDBBA48588996922D08853544">
    <w:name w:val="C59FAF2BDBBA48588996922D08853544"/>
    <w:rsid w:val="009F3906"/>
  </w:style>
  <w:style w:type="paragraph" w:customStyle="1" w:styleId="F86D4BBC528A493CB4A7225CA704954E">
    <w:name w:val="F86D4BBC528A493CB4A7225CA704954E"/>
    <w:rsid w:val="009F3906"/>
  </w:style>
  <w:style w:type="paragraph" w:customStyle="1" w:styleId="54EA67D5BB904AEDB6381E4D497C7322">
    <w:name w:val="54EA67D5BB904AEDB6381E4D497C7322"/>
    <w:rsid w:val="009F3906"/>
  </w:style>
  <w:style w:type="paragraph" w:customStyle="1" w:styleId="C11E7BDFDEAC4E2E9192A26662865C42">
    <w:name w:val="C11E7BDFDEAC4E2E9192A26662865C42"/>
    <w:rsid w:val="009F3906"/>
  </w:style>
  <w:style w:type="paragraph" w:customStyle="1" w:styleId="44BE1D99D139462584BC17091B61AC0D">
    <w:name w:val="44BE1D99D139462584BC17091B61AC0D"/>
    <w:rsid w:val="009F3906"/>
  </w:style>
  <w:style w:type="paragraph" w:customStyle="1" w:styleId="26B7E42F0D054E268E3BB033F72E7ABC">
    <w:name w:val="26B7E42F0D054E268E3BB033F72E7ABC"/>
    <w:rsid w:val="009F3906"/>
  </w:style>
  <w:style w:type="paragraph" w:customStyle="1" w:styleId="BBC3E619A6444296960CC4D88D7EB6A9">
    <w:name w:val="BBC3E619A6444296960CC4D88D7EB6A9"/>
    <w:rsid w:val="009F3906"/>
  </w:style>
  <w:style w:type="paragraph" w:customStyle="1" w:styleId="C2904134906B418F94D089AE474DF029">
    <w:name w:val="C2904134906B418F94D089AE474DF029"/>
    <w:rsid w:val="009F3906"/>
  </w:style>
  <w:style w:type="paragraph" w:customStyle="1" w:styleId="381D95315C9047C39B826AC70D692C0F">
    <w:name w:val="381D95315C9047C39B826AC70D692C0F"/>
    <w:rsid w:val="009F3906"/>
  </w:style>
  <w:style w:type="paragraph" w:customStyle="1" w:styleId="7FA5E284C8BB4EBF889C451F16A94061">
    <w:name w:val="7FA5E284C8BB4EBF889C451F16A94061"/>
    <w:rsid w:val="009F3906"/>
  </w:style>
  <w:style w:type="paragraph" w:customStyle="1" w:styleId="1E1E528576734FC5BC6FA47E2F280845">
    <w:name w:val="1E1E528576734FC5BC6FA47E2F280845"/>
    <w:rsid w:val="009F3906"/>
  </w:style>
  <w:style w:type="paragraph" w:customStyle="1" w:styleId="181B1AA2FED44B589687F49EDA59E51D">
    <w:name w:val="181B1AA2FED44B589687F49EDA59E51D"/>
    <w:rsid w:val="009F3906"/>
  </w:style>
  <w:style w:type="paragraph" w:customStyle="1" w:styleId="22E5823C340048D0BF182CCFD81A16BB">
    <w:name w:val="22E5823C340048D0BF182CCFD81A16BB"/>
    <w:rsid w:val="009A7437"/>
  </w:style>
  <w:style w:type="paragraph" w:customStyle="1" w:styleId="3E7F46C1E6E048D4B0E1EE4860863239">
    <w:name w:val="3E7F46C1E6E048D4B0E1EE4860863239"/>
    <w:rsid w:val="009A7437"/>
  </w:style>
  <w:style w:type="paragraph" w:customStyle="1" w:styleId="9035A771B91948E280AB6B6F8F12CAAB">
    <w:name w:val="9035A771B91948E280AB6B6F8F12CAAB"/>
    <w:rsid w:val="009A7437"/>
  </w:style>
  <w:style w:type="paragraph" w:customStyle="1" w:styleId="422A9159FE7145008CB1E9DDE6D34979">
    <w:name w:val="422A9159FE7145008CB1E9DDE6D34979"/>
    <w:rsid w:val="009A7437"/>
  </w:style>
  <w:style w:type="paragraph" w:customStyle="1" w:styleId="DE342A19F9B34D26B009C93613BD4162">
    <w:name w:val="DE342A19F9B34D26B009C93613BD4162"/>
    <w:rsid w:val="009A7437"/>
  </w:style>
  <w:style w:type="paragraph" w:customStyle="1" w:styleId="6551806E4FB64AE1A367AB3540FD2CA6">
    <w:name w:val="6551806E4FB64AE1A367AB3540FD2CA6"/>
    <w:rsid w:val="0082381D"/>
  </w:style>
  <w:style w:type="paragraph" w:customStyle="1" w:styleId="481A094995604A939B471C395CC1E823">
    <w:name w:val="481A094995604A939B471C395CC1E823"/>
    <w:rsid w:val="0082381D"/>
  </w:style>
  <w:style w:type="paragraph" w:customStyle="1" w:styleId="78E1635C029040F0B4CE62787AB8C492">
    <w:name w:val="78E1635C029040F0B4CE62787AB8C492"/>
    <w:rsid w:val="0082381D"/>
  </w:style>
  <w:style w:type="paragraph" w:customStyle="1" w:styleId="5AD7F509197D4512A0AC7570797DA5FB">
    <w:name w:val="5AD7F509197D4512A0AC7570797DA5FB"/>
    <w:rsid w:val="0082381D"/>
  </w:style>
  <w:style w:type="paragraph" w:customStyle="1" w:styleId="97EA6495975C48DFB90B4C0B02193602">
    <w:name w:val="97EA6495975C48DFB90B4C0B02193602"/>
    <w:rsid w:val="0082381D"/>
  </w:style>
  <w:style w:type="paragraph" w:customStyle="1" w:styleId="945930CCFC114C12908FE7911E50B894">
    <w:name w:val="945930CCFC114C12908FE7911E50B894"/>
    <w:rsid w:val="0082381D"/>
  </w:style>
  <w:style w:type="paragraph" w:customStyle="1" w:styleId="CDB4EFFF97914A24851D8DE1F71D913C">
    <w:name w:val="CDB4EFFF97914A24851D8DE1F71D913C"/>
    <w:rsid w:val="0082381D"/>
  </w:style>
  <w:style w:type="paragraph" w:customStyle="1" w:styleId="12BD9E07CEB74C2E81495B4401C27F18">
    <w:name w:val="12BD9E07CEB74C2E81495B4401C27F18"/>
    <w:rsid w:val="0082381D"/>
  </w:style>
  <w:style w:type="paragraph" w:customStyle="1" w:styleId="CD4A239A60E648BA976AF4775E6FEA6D">
    <w:name w:val="CD4A239A60E648BA976AF4775E6FEA6D"/>
    <w:rsid w:val="0082381D"/>
  </w:style>
  <w:style w:type="paragraph" w:customStyle="1" w:styleId="03D970596F334D15AE658CA469B55BF6">
    <w:name w:val="03D970596F334D15AE658CA469B55BF6"/>
    <w:rsid w:val="0082381D"/>
  </w:style>
  <w:style w:type="paragraph" w:customStyle="1" w:styleId="33B596099E4849B9BDF377831BE688A0">
    <w:name w:val="33B596099E4849B9BDF377831BE688A0"/>
    <w:rsid w:val="0082381D"/>
  </w:style>
  <w:style w:type="paragraph" w:customStyle="1" w:styleId="FCC3397657DF49B390A23B9D19FF8C24">
    <w:name w:val="FCC3397657DF49B390A23B9D19FF8C24"/>
    <w:rsid w:val="0082381D"/>
  </w:style>
  <w:style w:type="paragraph" w:customStyle="1" w:styleId="3413BFD4E3CD489392B4EF3696C32DD1">
    <w:name w:val="3413BFD4E3CD489392B4EF3696C32DD1"/>
    <w:rsid w:val="0082381D"/>
  </w:style>
  <w:style w:type="paragraph" w:customStyle="1" w:styleId="9806F62A946E495088575466429AAE7D">
    <w:name w:val="9806F62A946E495088575466429AAE7D"/>
    <w:rsid w:val="0082381D"/>
  </w:style>
  <w:style w:type="paragraph" w:customStyle="1" w:styleId="F596DE363B5F4747A03E780D66499FB0">
    <w:name w:val="F596DE363B5F4747A03E780D66499FB0"/>
    <w:rsid w:val="0082381D"/>
  </w:style>
  <w:style w:type="paragraph" w:customStyle="1" w:styleId="AD95F2CA04404C93BF698DB77E5AC9CE">
    <w:name w:val="AD95F2CA04404C93BF698DB77E5AC9CE"/>
    <w:rsid w:val="0082381D"/>
  </w:style>
  <w:style w:type="paragraph" w:customStyle="1" w:styleId="D3E62B92CAB94443BB08D9CBD60736C2">
    <w:name w:val="D3E62B92CAB94443BB08D9CBD60736C2"/>
    <w:rsid w:val="0082381D"/>
  </w:style>
  <w:style w:type="paragraph" w:customStyle="1" w:styleId="3AC3744A141749AAB014030182E25CD5">
    <w:name w:val="3AC3744A141749AAB014030182E25CD5"/>
    <w:rsid w:val="0082381D"/>
  </w:style>
  <w:style w:type="paragraph" w:customStyle="1" w:styleId="9A1025C4F08E4B52972088C8B34E8F1F">
    <w:name w:val="9A1025C4F08E4B52972088C8B34E8F1F"/>
    <w:rsid w:val="0082381D"/>
  </w:style>
  <w:style w:type="paragraph" w:customStyle="1" w:styleId="CCB86DA7805B450B917CDF5CBAC6AEE8">
    <w:name w:val="CCB86DA7805B450B917CDF5CBAC6AEE8"/>
    <w:rsid w:val="0082381D"/>
  </w:style>
  <w:style w:type="paragraph" w:customStyle="1" w:styleId="00C018F5287F4507ACED5A605F1D9B44">
    <w:name w:val="00C018F5287F4507ACED5A605F1D9B44"/>
    <w:rsid w:val="0082381D"/>
  </w:style>
  <w:style w:type="paragraph" w:customStyle="1" w:styleId="E9E6AC9205AB4C5689ACDD05F1638841">
    <w:name w:val="E9E6AC9205AB4C5689ACDD05F1638841"/>
    <w:rsid w:val="00823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Av. Libertador Gral. San Martín 2130, provincia de Buenos Aires
</CompanyAddress>
  <CompanyPhone/>
  <CompanyFax/>
  <CompanyEmail>Tel.: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Declaración de trabajo (diseño rojo).dotx</Template>
  <TotalTime>141</TotalTime>
  <Pages>3</Pages>
  <Words>472</Words>
  <Characters>2601</Characters>
  <Application>Microsoft Office Word</Application>
  <DocSecurity>0</DocSecurity>
  <Lines>21</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&lt;Period of Performance&gt;</vt:lpstr>
      <vt:lpstr>&lt;Engagement Resources&gt;</vt:lpstr>
      <vt:lpstr>&lt;Scope of Work&gt;</vt:lpstr>
      <vt:lpstr>&lt;Deliverable Materials&gt;</vt:lpstr>
      <vt:lpstr>&lt;Contractor Responsibilities&gt;</vt:lpstr>
      <vt:lpstr>&lt;Client Responsibilities&gt;</vt:lpstr>
      <vt:lpstr>&lt;Fee Schedule&gt;</vt:lpstr>
      <vt:lpstr>&lt;Out-of-Pocket Expenses / Invoice Procedures&gt;</vt:lpstr>
      <vt:lpstr>&lt;Completion Criteria&gt;</vt:lpstr>
      <vt:lpstr>&lt;Assumptions&gt;</vt:lpstr>
      <vt:lpstr>&lt;Project Change Control Procedure&gt;</vt:lpstr>
    </vt:vector>
  </TitlesOfParts>
  <Company>DevPro</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13/09/2022</cp:keywords>
  <dc:description/>
  <cp:lastModifiedBy>Cuenta Microsoft</cp:lastModifiedBy>
  <cp:revision>9</cp:revision>
  <dcterms:created xsi:type="dcterms:W3CDTF">2022-09-13T12:05:00Z</dcterms:created>
  <dcterms:modified xsi:type="dcterms:W3CDTF">2022-09-14T11:48:00Z</dcterms:modified>
  <cp:contentStatus>Cría Cuervos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